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CBA5D" w14:textId="77777777" w:rsidR="00AB5FFE" w:rsidRPr="00236686" w:rsidRDefault="00AB5FFE" w:rsidP="00AB5FFE"/>
    <w:p w14:paraId="0FD66AEA" w14:textId="77777777" w:rsidR="00AB5FFE" w:rsidRPr="00236686" w:rsidRDefault="00AB5FFE" w:rsidP="00AB5FFE"/>
    <w:p w14:paraId="2FD0407E" w14:textId="77777777" w:rsidR="00AB5FFE" w:rsidRPr="00236686" w:rsidRDefault="00AB5FFE" w:rsidP="00AB5FFE"/>
    <w:p w14:paraId="6346DF10" w14:textId="77777777" w:rsidR="00AB5FFE" w:rsidRPr="00236686" w:rsidRDefault="00AB5FFE" w:rsidP="00AB5FFE"/>
    <w:p w14:paraId="30E858FB" w14:textId="77777777" w:rsidR="00AB5FFE" w:rsidRPr="00236686" w:rsidRDefault="00AB5FFE" w:rsidP="00AB5FFE"/>
    <w:p w14:paraId="5CAA6BCD" w14:textId="77777777" w:rsidR="00AB5FFE" w:rsidRPr="00236686" w:rsidRDefault="00AB5FFE" w:rsidP="00AB5FFE">
      <w:pPr>
        <w:jc w:val="center"/>
        <w:rPr>
          <w:sz w:val="96"/>
        </w:rPr>
      </w:pPr>
      <w:r w:rsidRPr="00236686">
        <w:rPr>
          <w:sz w:val="96"/>
        </w:rPr>
        <w:t>Functioneel ontwerp</w:t>
      </w:r>
    </w:p>
    <w:p w14:paraId="10F6706A" w14:textId="77777777" w:rsidR="00AB5FFE" w:rsidRDefault="00AB5FFE" w:rsidP="00AB5FFE">
      <w:pPr>
        <w:jc w:val="center"/>
        <w:rPr>
          <w:sz w:val="36"/>
        </w:rPr>
      </w:pPr>
      <w:r w:rsidRPr="00236686">
        <w:rPr>
          <w:sz w:val="36"/>
        </w:rPr>
        <w:t>Door Simon Boerrigter</w:t>
      </w:r>
    </w:p>
    <w:p w14:paraId="6FF7B11A" w14:textId="77777777" w:rsidR="00B86B02" w:rsidRPr="00236686" w:rsidRDefault="00B86B02" w:rsidP="00B86B02">
      <w:pPr>
        <w:rPr>
          <w:sz w:val="36"/>
        </w:rPr>
      </w:pPr>
    </w:p>
    <w:p w14:paraId="59435D49" w14:textId="77777777" w:rsidR="00AB5FFE" w:rsidRPr="00236686" w:rsidRDefault="00AB5FFE" w:rsidP="00AB5FFE"/>
    <w:p w14:paraId="085E9E01" w14:textId="77777777" w:rsidR="00AB5FFE" w:rsidRPr="00236686" w:rsidRDefault="00AB5FFE" w:rsidP="00AB5FFE"/>
    <w:p w14:paraId="30E02FBB" w14:textId="77777777" w:rsidR="00AB5FFE" w:rsidRPr="00236686" w:rsidRDefault="00AB5FFE" w:rsidP="00AB5FFE"/>
    <w:p w14:paraId="2393E896" w14:textId="77777777" w:rsidR="00AB5FFE" w:rsidRPr="00236686" w:rsidRDefault="00AB5FFE" w:rsidP="00AB5FFE"/>
    <w:p w14:paraId="7C4E7930" w14:textId="77777777" w:rsidR="00AB5FFE" w:rsidRPr="00236686" w:rsidRDefault="00AB5FFE" w:rsidP="00AB5FFE"/>
    <w:p w14:paraId="698C1734" w14:textId="77777777" w:rsidR="00AB5FFE" w:rsidRPr="00236686" w:rsidRDefault="00AB5FFE" w:rsidP="00AB5FFE"/>
    <w:p w14:paraId="3E630DF7" w14:textId="77777777" w:rsidR="00AB5FFE" w:rsidRPr="00236686" w:rsidRDefault="00AB5FFE" w:rsidP="00AB5FFE"/>
    <w:p w14:paraId="791BA208" w14:textId="77777777" w:rsidR="00AB5FFE" w:rsidRPr="00236686" w:rsidRDefault="00AB5FFE" w:rsidP="00AB5FFE"/>
    <w:p w14:paraId="3423FCED" w14:textId="77777777" w:rsidR="00AB5FFE" w:rsidRPr="00236686" w:rsidRDefault="00AB5FFE" w:rsidP="00AB5FFE"/>
    <w:p w14:paraId="63AAD8DA" w14:textId="77777777" w:rsidR="00AB5FFE" w:rsidRPr="00236686" w:rsidRDefault="00AB5FFE" w:rsidP="00AB5FFE"/>
    <w:p w14:paraId="2C4E0B59" w14:textId="77777777" w:rsidR="00AB5FFE" w:rsidRPr="00236686" w:rsidRDefault="00AB5FFE" w:rsidP="00AB5FFE"/>
    <w:p w14:paraId="49161B3D" w14:textId="77777777" w:rsidR="00AB5FFE" w:rsidRPr="00236686" w:rsidRDefault="00AB5FFE" w:rsidP="00AB5FFE"/>
    <w:p w14:paraId="701FDF0E" w14:textId="77777777" w:rsidR="00AB5FFE" w:rsidRPr="00236686" w:rsidRDefault="00AB5FFE" w:rsidP="00AB5FFE">
      <w:r w:rsidRPr="00236686">
        <w:br w:type="page"/>
      </w:r>
    </w:p>
    <w:p w14:paraId="11BD0B82" w14:textId="77777777" w:rsidR="00AB5FFE" w:rsidRPr="00236686" w:rsidRDefault="00AB5FFE" w:rsidP="00AB5FFE">
      <w:pPr>
        <w:pStyle w:val="Heading2"/>
      </w:pPr>
      <w:r w:rsidRPr="00236686">
        <w:lastRenderedPageBreak/>
        <w:t>Inleiding</w:t>
      </w:r>
    </w:p>
    <w:p w14:paraId="1C6F319A" w14:textId="77777777" w:rsidR="00236686" w:rsidRDefault="00AB5FFE" w:rsidP="00AB5FFE">
      <w:r w:rsidRPr="00236686">
        <w:t xml:space="preserve">Dit document is bedoeld om beeld te geven wat ik van plan ben om te maken. Er </w:t>
      </w:r>
      <w:r w:rsidR="00236686" w:rsidRPr="00236686">
        <w:t>wordt</w:t>
      </w:r>
      <w:r w:rsidRPr="00236686">
        <w:t xml:space="preserve"> beeld gegeven hoe een pagina van een website uit gaat zien</w:t>
      </w:r>
      <w:r w:rsidR="00236686" w:rsidRPr="00236686">
        <w:t xml:space="preserve"> en wat je er mee kan.</w:t>
      </w:r>
      <w:r w:rsidR="00236686">
        <w:t xml:space="preserve"> Dit document wordt gecontroleerd door leidinggevenden.</w:t>
      </w:r>
    </w:p>
    <w:p w14:paraId="70CE9D56" w14:textId="77777777" w:rsidR="00AB5FFE" w:rsidRPr="00236686" w:rsidRDefault="00236686" w:rsidP="00AB5FFE">
      <w:r>
        <w:br w:type="page"/>
      </w:r>
    </w:p>
    <w:p w14:paraId="4176D584" w14:textId="77777777" w:rsidR="00524387" w:rsidRPr="00236686" w:rsidRDefault="00236686">
      <w:pPr>
        <w:pStyle w:val="Heading2"/>
      </w:pPr>
      <w:r>
        <w:lastRenderedPageBreak/>
        <w:t>Functionaliteit per pagina</w:t>
      </w:r>
    </w:p>
    <w:p w14:paraId="06EA0ABD" w14:textId="77777777" w:rsidR="00524387" w:rsidRDefault="00236686" w:rsidP="00236686">
      <w:pPr>
        <w:pStyle w:val="ListBullet"/>
        <w:numPr>
          <w:ilvl w:val="0"/>
          <w:numId w:val="0"/>
        </w:numPr>
        <w:ind w:left="389" w:hanging="389"/>
      </w:pPr>
      <w:r>
        <w:t>Hier worden flowcharts weergeven met een beschrijving erbij.</w:t>
      </w:r>
    </w:p>
    <w:p w14:paraId="75A61AF0" w14:textId="3938E0C2" w:rsidR="001B3A5F" w:rsidRPr="00236686" w:rsidRDefault="00FF0D15" w:rsidP="00236686">
      <w:pPr>
        <w:pStyle w:val="ListBullet"/>
        <w:numPr>
          <w:ilvl w:val="0"/>
          <w:numId w:val="0"/>
        </w:numPr>
        <w:ind w:left="389" w:hanging="389"/>
      </w:pPr>
      <w:r>
        <w:t xml:space="preserve">De link voor preview: </w:t>
      </w:r>
      <w:hyperlink r:id="rId8" w:history="1">
        <w:r w:rsidR="001B3A5F" w:rsidRPr="000E2F92">
          <w:rPr>
            <w:rStyle w:val="Hyperlink"/>
          </w:rPr>
          <w:t>https://xd.adobe.com/view/8f1321f5-e56d-43e8-988c-4db18c3db145/</w:t>
        </w:r>
      </w:hyperlink>
      <w:r w:rsidR="001B3A5F">
        <w:t xml:space="preserve"> </w:t>
      </w:r>
    </w:p>
    <w:p w14:paraId="5BAAA9B5" w14:textId="77777777" w:rsidR="00524387" w:rsidRDefault="00524387"/>
    <w:p w14:paraId="3D3D75AC" w14:textId="77777777" w:rsidR="00236686" w:rsidRPr="00236686" w:rsidRDefault="00236686" w:rsidP="00236686">
      <w:pPr>
        <w:pStyle w:val="Heading2"/>
        <w:spacing w:after="280" w:afterAutospacing="1"/>
        <w:rPr>
          <w:rFonts w:ascii="Proxima Nova Rg" w:hAnsi="Proxima Nova Rg"/>
        </w:rPr>
      </w:pPr>
      <w:bookmarkStart w:id="0" w:name="_Toc151695551"/>
      <w:r w:rsidRPr="002040FD">
        <w:rPr>
          <w:rFonts w:ascii="Proxima Nova Rg" w:hAnsi="Proxima Nova Rg"/>
        </w:rPr>
        <w:t>Authenticatieproces</w:t>
      </w:r>
      <w:bookmarkEnd w:id="0"/>
      <w:r w:rsidRPr="002040FD">
        <w:rPr>
          <w:rFonts w:ascii="Proxima Nova Rg" w:hAnsi="Proxima Nova Rg"/>
        </w:rPr>
        <w:t xml:space="preserve"> </w:t>
      </w:r>
    </w:p>
    <w:p w14:paraId="79D8170E" w14:textId="77777777" w:rsidR="00236686" w:rsidRDefault="00236686" w:rsidP="00236686">
      <w:pPr>
        <w:pStyle w:val="Heading3"/>
        <w:rPr>
          <w:sz w:val="32"/>
        </w:rPr>
      </w:pPr>
      <w:r w:rsidRPr="00236686">
        <w:rPr>
          <w:sz w:val="32"/>
        </w:rPr>
        <w:t>Registreren</w:t>
      </w:r>
    </w:p>
    <w:p w14:paraId="18EEDC5C" w14:textId="76FDFF3F" w:rsidR="00787537" w:rsidRDefault="000B7953" w:rsidP="00787537">
      <w:r>
        <w:t>Dit is een pagina dat een bezoeker een account kan maken. Hier is een wachtwoord, username, email en een volledige naam vereist. Na het registreren wordt er een verificatie doorgestuurd om een account te kunnen valideren en te kunnen inloggen.</w:t>
      </w:r>
    </w:p>
    <w:p w14:paraId="35CB65BA" w14:textId="77777777" w:rsidR="000B7953" w:rsidRDefault="000B7953" w:rsidP="00787537"/>
    <w:p w14:paraId="56B340D7" w14:textId="392305DD" w:rsidR="000B7953" w:rsidRDefault="000B7953" w:rsidP="000B7953">
      <w:pPr>
        <w:pStyle w:val="Heading3"/>
        <w:rPr>
          <w:sz w:val="32"/>
        </w:rPr>
      </w:pPr>
      <w:r>
        <w:rPr>
          <w:sz w:val="32"/>
        </w:rPr>
        <w:t>Login</w:t>
      </w:r>
    </w:p>
    <w:p w14:paraId="09A95B92" w14:textId="1D72C5D0" w:rsidR="005535A7" w:rsidRDefault="00B86B02" w:rsidP="000B7953">
      <w:r>
        <w:t>Hier kan de gebruiker na het registreren of al geregistreerd heeft inloggen. Gebruikersnaam en wachtwoord zijn vereist. Als de gebruiker het wachtwoord is vergeten, is het mogelijk om een nieuw wachtwoord te krijgen. Druk op het zinnetje wachtwoord vergeten. Daarmee krijgt de gebruiker een wachtwoord herstel pagina te zien. Hiermee moet de gebruiker zijn email invullen waarmee het gekoppeld is aan de CarTek database.</w:t>
      </w:r>
      <w:r w:rsidR="005535A7">
        <w:t xml:space="preserve"> Na het invullen van de email, word er een email verstuurd. Als de gebruiker op het linke klikt, kan hij het account valideren of als hij los de respons code schrijft in de tekstfield. Nu kan de gebruiker een nieuw wachtwoord maken. Na dit proces kan de gebruiker opnieuw inloggen met zijn nieuwe wachtwoord.</w:t>
      </w:r>
    </w:p>
    <w:p w14:paraId="5D39633D" w14:textId="77777777" w:rsidR="005535A7" w:rsidRDefault="005535A7" w:rsidP="000B7953"/>
    <w:p w14:paraId="654EDCA0" w14:textId="5263E447" w:rsidR="005535A7" w:rsidRDefault="005535A7" w:rsidP="005535A7">
      <w:pPr>
        <w:pStyle w:val="Heading3"/>
        <w:rPr>
          <w:sz w:val="32"/>
        </w:rPr>
      </w:pPr>
      <w:r>
        <w:rPr>
          <w:sz w:val="32"/>
        </w:rPr>
        <w:t>Dashboard</w:t>
      </w:r>
    </w:p>
    <w:p w14:paraId="1E70725D" w14:textId="344843C9" w:rsidR="005535A7" w:rsidRPr="000B7953" w:rsidRDefault="005535A7" w:rsidP="000B7953">
      <w:r>
        <w:t>Kan alleen inkomen door ingelogd te zijn. Is de gebruiker een administrator? dan kan de gebruiker artikelen schijven. In dashboard is ook te zien van nieuwe nieuwsberichten. Ook kan de gebruiker hier wachtwoord veranderen of zelf een andere gebruikersnaam maken</w:t>
      </w:r>
      <w:r w:rsidR="006B7476">
        <w:t xml:space="preserve"> of een profiel foto veranderen</w:t>
      </w:r>
      <w:r>
        <w:t>.</w:t>
      </w:r>
    </w:p>
    <w:p w14:paraId="71F9708A" w14:textId="5C2CD162" w:rsidR="00997204" w:rsidRDefault="00997204">
      <w:r>
        <w:br w:type="page"/>
      </w:r>
    </w:p>
    <w:p w14:paraId="7086EC7C" w14:textId="4851D6B9" w:rsidR="00997204" w:rsidRDefault="00997204" w:rsidP="00997204">
      <w:pPr>
        <w:pStyle w:val="Heading3"/>
        <w:rPr>
          <w:sz w:val="32"/>
        </w:rPr>
      </w:pPr>
      <w:r>
        <w:rPr>
          <w:sz w:val="32"/>
        </w:rPr>
        <w:lastRenderedPageBreak/>
        <w:t>Home</w:t>
      </w:r>
    </w:p>
    <w:p w14:paraId="06A75C37" w14:textId="69F46FF1" w:rsidR="00997204" w:rsidRDefault="00997204" w:rsidP="00997204">
      <w:r>
        <w:t>Dit is de startpagina van de CarTek website. Hier kan je alle nieuwe nieuwsberichten zien zonder ingelogd te zijn. Ook ziet de gebruiker een slide show van nieuwe automodellen op de market onder de navigatie.</w:t>
      </w:r>
    </w:p>
    <w:p w14:paraId="61775148" w14:textId="77777777" w:rsidR="00997204" w:rsidRDefault="00997204" w:rsidP="00997204"/>
    <w:p w14:paraId="66FF4484" w14:textId="2E539A5F" w:rsidR="00997204" w:rsidRDefault="00997204" w:rsidP="00997204">
      <w:pPr>
        <w:pStyle w:val="Heading3"/>
        <w:rPr>
          <w:sz w:val="32"/>
        </w:rPr>
      </w:pPr>
      <w:r>
        <w:rPr>
          <w:sz w:val="32"/>
        </w:rPr>
        <w:t>Article</w:t>
      </w:r>
    </w:p>
    <w:p w14:paraId="0453D756" w14:textId="0BF88C66" w:rsidR="00997204" w:rsidRDefault="00997204" w:rsidP="00997204">
      <w:r>
        <w:t>Hier kan</w:t>
      </w:r>
      <w:r w:rsidR="00D2796E">
        <w:t xml:space="preserve"> alle gebruikers of bezoekers een nieuws bericht zien. Ook kunnen ze het nieuwsbericht delen op social media.</w:t>
      </w:r>
    </w:p>
    <w:p w14:paraId="15AEE33D" w14:textId="77777777" w:rsidR="00D2796E" w:rsidRDefault="00D2796E" w:rsidP="00997204"/>
    <w:p w14:paraId="235C0A77" w14:textId="6EC9543C" w:rsidR="00D2796E" w:rsidRDefault="00D2796E" w:rsidP="00D2796E">
      <w:pPr>
        <w:pStyle w:val="Heading3"/>
        <w:rPr>
          <w:sz w:val="32"/>
        </w:rPr>
      </w:pPr>
      <w:r>
        <w:rPr>
          <w:sz w:val="32"/>
        </w:rPr>
        <w:t>Admin</w:t>
      </w:r>
    </w:p>
    <w:p w14:paraId="78F8AD00" w14:textId="73C89B80" w:rsidR="00997204" w:rsidRPr="00997204" w:rsidRDefault="00D2796E" w:rsidP="00997204">
      <w:r>
        <w:t>Hier kunnen alleen administratoren komen. Ze kunnen een artikel schrijven.</w:t>
      </w:r>
      <w:bookmarkStart w:id="1" w:name="_GoBack"/>
      <w:bookmarkEnd w:id="1"/>
    </w:p>
    <w:p w14:paraId="3E698102" w14:textId="77777777" w:rsidR="00236686" w:rsidRPr="00236686" w:rsidRDefault="00236686" w:rsidP="00236686"/>
    <w:sectPr w:rsidR="00236686" w:rsidRPr="00236686">
      <w:footerReference w:type="default" r:id="rId9"/>
      <w:footerReference w:type="first" r:id="rId10"/>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CC12A" w14:textId="77777777" w:rsidR="008F7F60" w:rsidRDefault="008F7F60">
      <w:pPr>
        <w:spacing w:after="0" w:line="240" w:lineRule="auto"/>
      </w:pPr>
      <w:r>
        <w:separator/>
      </w:r>
    </w:p>
  </w:endnote>
  <w:endnote w:type="continuationSeparator" w:id="0">
    <w:p w14:paraId="3AE36125" w14:textId="77777777" w:rsidR="008F7F60" w:rsidRDefault="008F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Proxima Nova Rg">
    <w:altName w:val="Arial"/>
    <w:panose1 w:val="00000000000000000000"/>
    <w:charset w:val="00"/>
    <w:family w:val="modern"/>
    <w:notTrueType/>
    <w:pitch w:val="variable"/>
    <w:sig w:usb0="800000AF" w:usb1="5000E0FB" w:usb2="00000000" w:usb3="00000000" w:csb0="000001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202B2517" w14:textId="77777777" w:rsidR="00524387" w:rsidRDefault="00CB7D2E">
        <w:pPr>
          <w:pStyle w:val="Footer"/>
        </w:pPr>
        <w:r>
          <w:rPr>
            <w:lang w:val="en-GB" w:bidi="en-GB"/>
          </w:rPr>
          <w:fldChar w:fldCharType="begin"/>
        </w:r>
        <w:r>
          <w:rPr>
            <w:lang w:val="en-GB" w:bidi="en-GB"/>
          </w:rPr>
          <w:instrText xml:space="preserve"> PAGE   \* MERGEFORMAT </w:instrText>
        </w:r>
        <w:r>
          <w:rPr>
            <w:lang w:val="en-GB" w:bidi="en-GB"/>
          </w:rPr>
          <w:fldChar w:fldCharType="separate"/>
        </w:r>
        <w:r w:rsidR="00D2796E">
          <w:rPr>
            <w:noProof/>
            <w:lang w:val="en-GB" w:bidi="en-GB"/>
          </w:rPr>
          <w:t>4</w:t>
        </w:r>
        <w:r>
          <w:rPr>
            <w:lang w:val="en-GB" w:bidi="en-GB"/>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64ED" w14:textId="34E50437" w:rsidR="00B86B02" w:rsidRDefault="00B86B02">
    <w:pPr>
      <w:pStyle w:val="Footer"/>
      <w:rPr>
        <w:sz w:val="16"/>
        <w:szCs w:val="16"/>
      </w:rPr>
    </w:pPr>
    <w:r>
      <w:rPr>
        <w:sz w:val="16"/>
        <w:szCs w:val="16"/>
      </w:rPr>
      <w:t>Document gemaakt door Simon Boerrigter</w:t>
    </w:r>
  </w:p>
  <w:p w14:paraId="17FF7842" w14:textId="7B1CFB02" w:rsidR="00B86B02" w:rsidRPr="00B86B02" w:rsidRDefault="00B86B02">
    <w:pPr>
      <w:pStyle w:val="Footer"/>
      <w:rPr>
        <w:sz w:val="16"/>
        <w:szCs w:val="16"/>
      </w:rPr>
    </w:pPr>
    <w:r>
      <w:rPr>
        <w:sz w:val="16"/>
        <w:szCs w:val="16"/>
      </w:rPr>
      <w:t>23 mei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5EEAF" w14:textId="77777777" w:rsidR="008F7F60" w:rsidRDefault="008F7F60">
      <w:pPr>
        <w:spacing w:after="0" w:line="240" w:lineRule="auto"/>
      </w:pPr>
      <w:r>
        <w:separator/>
      </w:r>
    </w:p>
  </w:footnote>
  <w:footnote w:type="continuationSeparator" w:id="0">
    <w:p w14:paraId="532A750A" w14:textId="77777777" w:rsidR="008F7F60" w:rsidRDefault="008F7F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FE"/>
    <w:rsid w:val="000B7953"/>
    <w:rsid w:val="001B3A5F"/>
    <w:rsid w:val="00236686"/>
    <w:rsid w:val="00524387"/>
    <w:rsid w:val="005535A7"/>
    <w:rsid w:val="006B7476"/>
    <w:rsid w:val="00787537"/>
    <w:rsid w:val="008275EE"/>
    <w:rsid w:val="008F7F60"/>
    <w:rsid w:val="009600A3"/>
    <w:rsid w:val="00997204"/>
    <w:rsid w:val="00A35CFD"/>
    <w:rsid w:val="00AB5FFE"/>
    <w:rsid w:val="00B86B02"/>
    <w:rsid w:val="00CB7D2E"/>
    <w:rsid w:val="00D2796E"/>
    <w:rsid w:val="00FF0D1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DFB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1B3A5F"/>
    <w:rPr>
      <w:color w:val="847B97" w:themeColor="hyperlink"/>
      <w:u w:val="single"/>
    </w:rPr>
  </w:style>
  <w:style w:type="character" w:styleId="FollowedHyperlink">
    <w:name w:val="FollowedHyperlink"/>
    <w:basedOn w:val="DefaultParagraphFont"/>
    <w:uiPriority w:val="99"/>
    <w:semiHidden/>
    <w:unhideWhenUsed/>
    <w:rsid w:val="00787537"/>
    <w:rPr>
      <w:color w:val="487B9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77920">
      <w:bodyDiv w:val="1"/>
      <w:marLeft w:val="0"/>
      <w:marRight w:val="0"/>
      <w:marTop w:val="0"/>
      <w:marBottom w:val="0"/>
      <w:divBdr>
        <w:top w:val="none" w:sz="0" w:space="0" w:color="auto"/>
        <w:left w:val="none" w:sz="0" w:space="0" w:color="auto"/>
        <w:bottom w:val="none" w:sz="0" w:space="0" w:color="auto"/>
        <w:right w:val="none" w:sz="0" w:space="0" w:color="auto"/>
      </w:divBdr>
    </w:div>
    <w:div w:id="649284326">
      <w:bodyDiv w:val="1"/>
      <w:marLeft w:val="0"/>
      <w:marRight w:val="0"/>
      <w:marTop w:val="0"/>
      <w:marBottom w:val="0"/>
      <w:divBdr>
        <w:top w:val="none" w:sz="0" w:space="0" w:color="auto"/>
        <w:left w:val="none" w:sz="0" w:space="0" w:color="auto"/>
        <w:bottom w:val="none" w:sz="0" w:space="0" w:color="auto"/>
        <w:right w:val="none" w:sz="0" w:space="0" w:color="auto"/>
      </w:divBdr>
    </w:div>
    <w:div w:id="12754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xd.adobe.com/view/8f1321f5-e56d-43e8-988c-4db18c3db145/"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mon/Library/Containers/com.microsoft.Word/Data/Library/Caches/2057/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B591AB-01E0-2443-AAA0-2664ED13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35</TotalTime>
  <Pages>4</Pages>
  <Words>342</Words>
  <Characters>1952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Boerrigter</dc:creator>
  <cp:keywords/>
  <dc:description/>
  <cp:lastModifiedBy>Simon Boerrigter</cp:lastModifiedBy>
  <cp:revision>6</cp:revision>
  <dcterms:created xsi:type="dcterms:W3CDTF">2017-05-22T09:07:00Z</dcterms:created>
  <dcterms:modified xsi:type="dcterms:W3CDTF">2017-05-23T10:23:00Z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