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062A" w14:textId="77777777" w:rsidR="0090317D" w:rsidRDefault="0090317D" w:rsidP="0090317D">
      <w:pPr>
        <w:pStyle w:val="Title"/>
        <w:tabs>
          <w:tab w:val="center" w:pos="4320"/>
        </w:tabs>
      </w:pPr>
      <w:r>
        <w:t>MYBAND</w:t>
      </w:r>
    </w:p>
    <w:p w14:paraId="44E025D7" w14:textId="77777777" w:rsidR="0090317D" w:rsidRPr="0090317D" w:rsidRDefault="0090317D" w:rsidP="0090317D">
      <w:pPr>
        <w:pStyle w:val="Subtitle"/>
        <w:rPr>
          <w:sz w:val="40"/>
        </w:rPr>
      </w:pPr>
    </w:p>
    <w:p w14:paraId="661885DD" w14:textId="77777777" w:rsidR="00D1084A" w:rsidRDefault="0090317D" w:rsidP="001D49C9">
      <w:pPr>
        <w:pStyle w:val="Date"/>
        <w:pBdr>
          <w:bottom w:val="single" w:sz="36" w:space="0" w:color="483E41"/>
        </w:pBdr>
      </w:pPr>
      <w:r>
        <w:t>Mei, 2017</w:t>
      </w:r>
    </w:p>
    <w:p w14:paraId="55D46A8B" w14:textId="77777777" w:rsidR="00D1084A" w:rsidRPr="0090317D" w:rsidRDefault="0090317D" w:rsidP="0090317D">
      <w:pPr>
        <w:pStyle w:val="Subtitle"/>
        <w:rPr>
          <w:sz w:val="44"/>
        </w:rPr>
      </w:pPr>
      <w:r w:rsidRPr="0090317D">
        <w:rPr>
          <w:sz w:val="44"/>
        </w:rPr>
        <w:t>sIMON BOERRIGTER</w:t>
      </w:r>
    </w:p>
    <w:p w14:paraId="5108289E" w14:textId="77777777" w:rsidR="00D1084A" w:rsidRPr="00693979" w:rsidRDefault="00693979">
      <w:pPr>
        <w:pStyle w:val="Heading2"/>
      </w:pPr>
      <w:r w:rsidRPr="00693979">
        <w:t>Houdt in</w:t>
      </w:r>
    </w:p>
    <w:p w14:paraId="410B123C" w14:textId="0B8CB993" w:rsidR="00505918" w:rsidRDefault="00693979">
      <w:r w:rsidRPr="00693979">
        <w:t>Debriefing, Technisch Advies, Schriftelijk Advies</w:t>
      </w:r>
    </w:p>
    <w:p w14:paraId="30B7EF0E" w14:textId="77777777" w:rsidR="00505918" w:rsidRDefault="00505918">
      <w:pPr>
        <w:spacing w:after="0" w:line="240" w:lineRule="auto"/>
      </w:pPr>
      <w:r>
        <w:br w:type="page"/>
      </w:r>
    </w:p>
    <w:p w14:paraId="48EEC873" w14:textId="7F38E603" w:rsidR="0090317D" w:rsidRPr="00505918" w:rsidRDefault="00505918" w:rsidP="00D4452E">
      <w:pPr>
        <w:pStyle w:val="Heading2"/>
      </w:pPr>
      <w:r w:rsidRPr="00505918">
        <w:lastRenderedPageBreak/>
        <w:t>Inhoud</w:t>
      </w:r>
    </w:p>
    <w:p w14:paraId="5C471865" w14:textId="2A729DA7" w:rsidR="00505918" w:rsidRDefault="00505918">
      <w:r>
        <w:t xml:space="preserve">Dit document behoud alle informatie wat en hoe het project wordt gemaakt. </w:t>
      </w:r>
      <w:r w:rsidR="00D22407">
        <w:t>Het document wordt gecont</w:t>
      </w:r>
      <w:r w:rsidR="00781D22">
        <w:t>roleerd door de leidinggevenden</w:t>
      </w:r>
    </w:p>
    <w:p w14:paraId="71264DBD" w14:textId="77777777" w:rsidR="00505918" w:rsidRDefault="00505918">
      <w:pPr>
        <w:spacing w:after="0" w:line="240" w:lineRule="auto"/>
      </w:pPr>
      <w:r>
        <w:br w:type="page"/>
      </w:r>
    </w:p>
    <w:p w14:paraId="44DB072B" w14:textId="21AEE4EC" w:rsidR="00781D22" w:rsidRDefault="003E52BE" w:rsidP="00D4452E">
      <w:pPr>
        <w:pStyle w:val="Heading2"/>
      </w:pPr>
      <w:r w:rsidRPr="003E52BE">
        <w:lastRenderedPageBreak/>
        <w:t>Briefing</w:t>
      </w:r>
    </w:p>
    <w:p w14:paraId="575CDFF0" w14:textId="1CF26BC7" w:rsidR="003576B1" w:rsidRDefault="003850AE" w:rsidP="0090317D">
      <w:pPr>
        <w:tabs>
          <w:tab w:val="left" w:pos="2560"/>
        </w:tabs>
      </w:pPr>
      <w:r>
        <w:t>Dit</w:t>
      </w:r>
      <w:r w:rsidR="0014175B">
        <w:t xml:space="preserve"> project gaat over dat een </w:t>
      </w:r>
      <w:r w:rsidR="0013100F">
        <w:t>community</w:t>
      </w:r>
      <w:r w:rsidR="0014175B">
        <w:t xml:space="preserve"> website</w:t>
      </w:r>
      <w:r w:rsidR="0013100F">
        <w:t>. Hierbij wil ik g</w:t>
      </w:r>
      <w:r w:rsidR="00B83A89">
        <w:t>raag een website over auto’s maken</w:t>
      </w:r>
      <w:r w:rsidR="0013100F">
        <w:t>.</w:t>
      </w:r>
      <w:r w:rsidR="00B83A89">
        <w:t xml:space="preserve"> </w:t>
      </w:r>
      <w:r w:rsidR="00015442">
        <w:t>Het wordt een echte website dat over nieuwe auto op de markt gaan.</w:t>
      </w:r>
    </w:p>
    <w:p w14:paraId="6177C79F" w14:textId="127934DC" w:rsidR="004E0E33" w:rsidRDefault="00D1101B" w:rsidP="0090317D">
      <w:pPr>
        <w:tabs>
          <w:tab w:val="left" w:pos="2560"/>
        </w:tabs>
      </w:pPr>
      <w:r>
        <w:t>Onze doelgroe</w:t>
      </w:r>
      <w:r w:rsidR="004E0E33">
        <w:t>p zijn voor</w:t>
      </w:r>
      <w:r w:rsidR="00411644">
        <w:t xml:space="preserve"> mensen 50+</w:t>
      </w:r>
      <w:r w:rsidR="00A34BC2">
        <w:t xml:space="preserve"> en</w:t>
      </w:r>
      <w:r w:rsidR="004E0E33">
        <w:t xml:space="preserve"> die </w:t>
      </w:r>
      <w:r>
        <w:t>geïnteresseerd zijn in auto’s.</w:t>
      </w:r>
      <w:r w:rsidR="004F05F2">
        <w:t xml:space="preserve"> Ze </w:t>
      </w:r>
      <w:r w:rsidR="00D73643">
        <w:t>weten al wat voor auto merken er</w:t>
      </w:r>
      <w:r w:rsidR="0061552D">
        <w:t xml:space="preserve"> </w:t>
      </w:r>
      <w:r w:rsidR="00D73643">
        <w:t>zijn.</w:t>
      </w:r>
      <w:r w:rsidR="004E0E33">
        <w:t xml:space="preserve"> Je kunt een artikel lezen en je kan het bericht delen via social media</w:t>
      </w:r>
      <w:r w:rsidR="00512B0D">
        <w:t xml:space="preserve"> met een link naar de desbetreffende artikel</w:t>
      </w:r>
      <w:r w:rsidR="004E0E33">
        <w:t xml:space="preserve">. Hiermee kunnen we een </w:t>
      </w:r>
      <w:r w:rsidR="00200769">
        <w:t xml:space="preserve">groter </w:t>
      </w:r>
      <w:r w:rsidR="004E0E33">
        <w:t>community oprichten en nieuwe bezoekers trekken.</w:t>
      </w:r>
      <w:r w:rsidR="0010350A">
        <w:t xml:space="preserve"> We verwachten ook dat sommige mensen een nieuwe auto willen kopen en kijken wat er nieuw op de markt staat.</w:t>
      </w:r>
    </w:p>
    <w:p w14:paraId="22CEFA31" w14:textId="4EEDA606" w:rsidR="002A1B9D" w:rsidRDefault="002A1B9D" w:rsidP="0090317D">
      <w:pPr>
        <w:tabs>
          <w:tab w:val="left" w:pos="2560"/>
        </w:tabs>
      </w:pPr>
      <w:r>
        <w:t>Bron van doelgroep selectie:</w:t>
      </w:r>
    </w:p>
    <w:p w14:paraId="0E0726AC" w14:textId="63173865" w:rsidR="00411644" w:rsidRPr="00411644" w:rsidRDefault="00411644" w:rsidP="00FB0587">
      <w:pPr>
        <w:tabs>
          <w:tab w:val="left" w:pos="2560"/>
        </w:tabs>
        <w:spacing w:after="20" w:line="240" w:lineRule="auto"/>
        <w:rPr>
          <w:rStyle w:val="Hyperlink"/>
        </w:rPr>
      </w:pPr>
      <w:r>
        <w:fldChar w:fldCharType="begin"/>
      </w:r>
      <w:r>
        <w:instrText xml:space="preserve"> HYPERLINK "https://www.bnr.nl/nieuws/10069565/grootste-doelgroep-autobranche-is-65-plus" </w:instrText>
      </w:r>
      <w:r>
        <w:fldChar w:fldCharType="separate"/>
      </w:r>
      <w:r w:rsidRPr="00411644">
        <w:rPr>
          <w:rStyle w:val="Hyperlink"/>
        </w:rPr>
        <w:t>Bro</w:t>
      </w:r>
      <w:r w:rsidRPr="00411644">
        <w:rPr>
          <w:rStyle w:val="Hyperlink"/>
        </w:rPr>
        <w:t>n</w:t>
      </w:r>
      <w:r w:rsidRPr="00411644">
        <w:rPr>
          <w:rStyle w:val="Hyperlink"/>
        </w:rPr>
        <w:t xml:space="preserve"> 1</w:t>
      </w:r>
    </w:p>
    <w:p w14:paraId="600197DA" w14:textId="2EE1B38E" w:rsidR="00411644" w:rsidRPr="00FB0587" w:rsidRDefault="00411644" w:rsidP="00FB0587">
      <w:pPr>
        <w:tabs>
          <w:tab w:val="left" w:pos="2560"/>
        </w:tabs>
        <w:spacing w:after="20" w:line="240" w:lineRule="auto"/>
        <w:rPr>
          <w:rStyle w:val="Hyperlink"/>
        </w:rPr>
      </w:pPr>
      <w:r>
        <w:fldChar w:fldCharType="end"/>
      </w:r>
      <w:r w:rsidR="00FB0587">
        <w:fldChar w:fldCharType="begin"/>
      </w:r>
      <w:r w:rsidR="00FB0587">
        <w:instrText xml:space="preserve"> HYPERLINK "http://www.nu.nl/auto/3855731/65-plusser-grootste-doelgroep-autoverkoper.html" </w:instrText>
      </w:r>
      <w:r w:rsidR="00FB0587">
        <w:fldChar w:fldCharType="separate"/>
      </w:r>
      <w:r w:rsidR="00FB0587" w:rsidRPr="00FB0587">
        <w:rPr>
          <w:rStyle w:val="Hyperlink"/>
        </w:rPr>
        <w:t>Bron 2</w:t>
      </w:r>
    </w:p>
    <w:p w14:paraId="511AFB60" w14:textId="132A76CE" w:rsidR="00FB0587" w:rsidRDefault="00FB0587" w:rsidP="00FB0587">
      <w:pPr>
        <w:tabs>
          <w:tab w:val="left" w:pos="2560"/>
        </w:tabs>
        <w:spacing w:after="20" w:line="240" w:lineRule="auto"/>
      </w:pPr>
      <w:r>
        <w:fldChar w:fldCharType="end"/>
      </w:r>
    </w:p>
    <w:p w14:paraId="0F2D2451" w14:textId="7CD34C17" w:rsidR="000A46E2" w:rsidRDefault="00200769" w:rsidP="00FB0587">
      <w:pPr>
        <w:tabs>
          <w:tab w:val="left" w:pos="2560"/>
        </w:tabs>
        <w:spacing w:after="20" w:line="240" w:lineRule="auto"/>
      </w:pPr>
      <w:r>
        <w:t xml:space="preserve">Om </w:t>
      </w:r>
      <w:r w:rsidR="003E08A0">
        <w:t>dit</w:t>
      </w:r>
      <w:r>
        <w:t xml:space="preserve"> website </w:t>
      </w:r>
      <w:r w:rsidR="001E7E15">
        <w:t>succesvol te kunnen maken is om veel mensen die in onze doelgroep zitten komen.</w:t>
      </w:r>
      <w:r w:rsidR="00AE108F">
        <w:t xml:space="preserve"> Ook door het concurreren </w:t>
      </w:r>
      <w:r w:rsidR="004D48B7">
        <w:t xml:space="preserve">kunnen het beter en unieker maken. </w:t>
      </w:r>
      <w:bookmarkStart w:id="0" w:name="_GoBack"/>
      <w:bookmarkEnd w:id="0"/>
      <w:r w:rsidR="004D48B7">
        <w:t>Een voorbeeld daarvan is</w:t>
      </w:r>
      <w:r w:rsidR="00AE108F">
        <w:t xml:space="preserve"> A</w:t>
      </w:r>
      <w:r w:rsidR="004D48B7">
        <w:t>uto E</w:t>
      </w:r>
      <w:r w:rsidR="00AE108F" w:rsidRPr="00AE108F">
        <w:t>xpress</w:t>
      </w:r>
      <w:r w:rsidR="00AE108F">
        <w:t>.</w:t>
      </w:r>
      <w:r w:rsidR="004D48B7">
        <w:t xml:space="preserve"> Het heeft een mooi vergelijken wat dit website ook gaat </w:t>
      </w:r>
      <w:r w:rsidR="0068139E">
        <w:t>worden</w:t>
      </w:r>
      <w:r w:rsidR="004D48B7">
        <w:t>.</w:t>
      </w:r>
    </w:p>
    <w:p w14:paraId="2B2CF0A2" w14:textId="34A453AE" w:rsidR="004D48B7" w:rsidRDefault="004D48B7" w:rsidP="0090317D">
      <w:pPr>
        <w:tabs>
          <w:tab w:val="left" w:pos="2560"/>
        </w:tabs>
      </w:pPr>
      <w:r w:rsidRPr="004D48B7">
        <w:t>De naam van de</w:t>
      </w:r>
      <w:r w:rsidR="00D17B31">
        <w:t>ze</w:t>
      </w:r>
      <w:r w:rsidR="006E00DD">
        <w:t xml:space="preserve"> website wordt</w:t>
      </w:r>
      <w:r w:rsidRPr="004D48B7">
        <w:t xml:space="preserve"> CarTek. Dit is een heel toepasselijk naam en zegt al wat voor soort website </w:t>
      </w:r>
      <w:r w:rsidR="005B4102">
        <w:t xml:space="preserve">het </w:t>
      </w:r>
      <w:r w:rsidRPr="004D48B7">
        <w:t>is.</w:t>
      </w:r>
      <w:r w:rsidR="0097494B">
        <w:t xml:space="preserve"> Hiermee word</w:t>
      </w:r>
      <w:r w:rsidR="00BB5C1E">
        <w:t>t</w:t>
      </w:r>
      <w:r w:rsidR="0097494B">
        <w:t xml:space="preserve"> het ook meer toepasselijk voor de search engines.</w:t>
      </w:r>
    </w:p>
    <w:p w14:paraId="73D3C6A0" w14:textId="1E8BE408" w:rsidR="00DD4958" w:rsidRDefault="00F166C5" w:rsidP="0090317D">
      <w:pPr>
        <w:tabs>
          <w:tab w:val="left" w:pos="2560"/>
        </w:tabs>
      </w:pPr>
      <w:r>
        <w:t>De</w:t>
      </w:r>
      <w:r w:rsidR="00EC0BB7">
        <w:t xml:space="preserve"> primaire</w:t>
      </w:r>
      <w:r>
        <w:t xml:space="preserve"> visie is om </w:t>
      </w:r>
      <w:r w:rsidR="002B387B">
        <w:t>het een nuttig</w:t>
      </w:r>
      <w:r w:rsidR="00EC0BB7">
        <w:t xml:space="preserve"> en een community gericht</w:t>
      </w:r>
      <w:r w:rsidR="0075308B">
        <w:t xml:space="preserve"> website te verkrijgen. </w:t>
      </w:r>
      <w:r w:rsidR="00AE10E7">
        <w:t xml:space="preserve">Ook is er van belang dat </w:t>
      </w:r>
      <w:r w:rsidR="00D27D6C">
        <w:t>de website</w:t>
      </w:r>
      <w:r w:rsidR="00183DC8">
        <w:t xml:space="preserve"> nieuwe bezoekers moet aantrekken en ook </w:t>
      </w:r>
      <w:r w:rsidR="00001942">
        <w:t>zulke</w:t>
      </w:r>
      <w:r w:rsidR="00183DC8">
        <w:t xml:space="preserve"> </w:t>
      </w:r>
      <w:r w:rsidR="00B73FE6">
        <w:t>mensen kunnen</w:t>
      </w:r>
      <w:r w:rsidR="00183DC8">
        <w:t xml:space="preserve"> behouden.</w:t>
      </w:r>
    </w:p>
    <w:p w14:paraId="539E291C" w14:textId="7995D95E" w:rsidR="00C61E13" w:rsidRDefault="00C61E13" w:rsidP="0090317D">
      <w:pPr>
        <w:tabs>
          <w:tab w:val="left" w:pos="2560"/>
        </w:tabs>
      </w:pPr>
      <w:r>
        <w:t>In de homepagina komen nieuws berichten over auto’s. Er komen minimaal foto’s, titel, datum en tekst.</w:t>
      </w:r>
    </w:p>
    <w:p w14:paraId="155FD1EB" w14:textId="490475E6" w:rsidR="00F00E9B" w:rsidRDefault="00542B11" w:rsidP="0090317D">
      <w:pPr>
        <w:tabs>
          <w:tab w:val="left" w:pos="2560"/>
        </w:tabs>
      </w:pPr>
      <w:r>
        <w:lastRenderedPageBreak/>
        <w:t>Er moet een zoekfunctie in zitten en dat je door de hele website kan doorzoeken. Ook moet autosuggest, autocomplete via JavaScript gemaakt worden.</w:t>
      </w:r>
    </w:p>
    <w:p w14:paraId="6C36C104" w14:textId="545CB130" w:rsidR="00CC3546" w:rsidRDefault="007E4CB6" w:rsidP="0090317D">
      <w:pPr>
        <w:tabs>
          <w:tab w:val="left" w:pos="2560"/>
        </w:tabs>
      </w:pPr>
      <w:r>
        <w:t>Op de homepagina en over ons pagina worden er templates gebruikt van PHP.</w:t>
      </w:r>
    </w:p>
    <w:p w14:paraId="11F5BC6C" w14:textId="2B1736F2" w:rsidR="00B239FF" w:rsidRDefault="00D93A68" w:rsidP="0090317D">
      <w:pPr>
        <w:tabs>
          <w:tab w:val="left" w:pos="2560"/>
        </w:tabs>
      </w:pPr>
      <w:r>
        <w:t xml:space="preserve">CMS </w:t>
      </w:r>
      <w:r w:rsidR="00EE05BF">
        <w:t xml:space="preserve">is vereist. Dus </w:t>
      </w:r>
      <w:r w:rsidR="00B239FF">
        <w:t xml:space="preserve">er komt een </w:t>
      </w:r>
      <w:proofErr w:type="spellStart"/>
      <w:r w:rsidR="00B239FF">
        <w:t>admin</w:t>
      </w:r>
      <w:proofErr w:type="spellEnd"/>
      <w:r w:rsidR="00B239FF">
        <w:t xml:space="preserve"> pagina.</w:t>
      </w:r>
    </w:p>
    <w:p w14:paraId="45D22D0D" w14:textId="7E3BB702" w:rsidR="00B239FF" w:rsidRDefault="00B239FF" w:rsidP="0090317D">
      <w:pPr>
        <w:tabs>
          <w:tab w:val="left" w:pos="2560"/>
        </w:tabs>
      </w:pPr>
      <w:r>
        <w:t>Overige html elementen moeten benutten:</w:t>
      </w:r>
    </w:p>
    <w:p w14:paraId="75EC1DAF" w14:textId="04B7A2A1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 xml:space="preserve">Header, logo, </w:t>
      </w:r>
      <w:proofErr w:type="spellStart"/>
      <w:r>
        <w:t>tagline</w:t>
      </w:r>
      <w:proofErr w:type="spellEnd"/>
      <w:r>
        <w:t>, footer en een Sidebar moeten aanwezig zijn op deze website.</w:t>
      </w:r>
    </w:p>
    <w:p w14:paraId="3FCAF41D" w14:textId="70A5E18D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RSS-feed</w:t>
      </w:r>
    </w:p>
    <w:p w14:paraId="13E6B6E2" w14:textId="4E1780B0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Navigatie</w:t>
      </w:r>
    </w:p>
    <w:p w14:paraId="26CAD343" w14:textId="76E1E14C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Juridische pagina</w:t>
      </w:r>
    </w:p>
    <w:p w14:paraId="260EEBE5" w14:textId="14D10494" w:rsidR="00B239FF" w:rsidRDefault="00B239FF" w:rsidP="00B239FF">
      <w:pPr>
        <w:pStyle w:val="ListParagraph"/>
        <w:numPr>
          <w:ilvl w:val="0"/>
          <w:numId w:val="1"/>
        </w:numPr>
        <w:tabs>
          <w:tab w:val="left" w:pos="2560"/>
        </w:tabs>
      </w:pPr>
      <w:r>
        <w:t>Flexbox en Sass gebruiken</w:t>
      </w:r>
    </w:p>
    <w:p w14:paraId="15DDBF0D" w14:textId="2A5D18BB" w:rsidR="009D296B" w:rsidRDefault="009D296B" w:rsidP="00B239FF">
      <w:pPr>
        <w:tabs>
          <w:tab w:val="left" w:pos="2560"/>
        </w:tabs>
      </w:pPr>
      <w:r>
        <w:t xml:space="preserve">Agenda en events moeten via Ajax binnen gehaald worden. </w:t>
      </w:r>
      <w:r w:rsidR="00E363B5">
        <w:t xml:space="preserve">Er worden events binnen gehaald van </w:t>
      </w:r>
      <w:r w:rsidR="002A4728">
        <w:t>autoshows</w:t>
      </w:r>
      <w:r w:rsidR="00E363B5">
        <w:t>.</w:t>
      </w:r>
    </w:p>
    <w:p w14:paraId="2F6FB827" w14:textId="3024E030" w:rsidR="003C6463" w:rsidRDefault="00796ADA" w:rsidP="00B239FF">
      <w:pPr>
        <w:tabs>
          <w:tab w:val="left" w:pos="2560"/>
        </w:tabs>
      </w:pPr>
      <w:r>
        <w:t xml:space="preserve">Project is begonnen op 15 mei. </w:t>
      </w:r>
      <w:r w:rsidR="003C6463">
        <w:t>De deadline voor dit project is over 5 weken.</w:t>
      </w:r>
    </w:p>
    <w:p w14:paraId="782C6083" w14:textId="77777777" w:rsidR="00B239FF" w:rsidRDefault="00B239FF" w:rsidP="00B239FF">
      <w:pPr>
        <w:tabs>
          <w:tab w:val="left" w:pos="2560"/>
        </w:tabs>
      </w:pPr>
    </w:p>
    <w:p w14:paraId="59D23989" w14:textId="77777777" w:rsidR="00B239FF" w:rsidRDefault="00B239FF" w:rsidP="0090317D">
      <w:pPr>
        <w:tabs>
          <w:tab w:val="left" w:pos="2560"/>
        </w:tabs>
      </w:pPr>
    </w:p>
    <w:p w14:paraId="259ACBC9" w14:textId="77777777" w:rsidR="007E4CB6" w:rsidRPr="00B21151" w:rsidRDefault="007E4CB6" w:rsidP="0090317D">
      <w:pPr>
        <w:tabs>
          <w:tab w:val="left" w:pos="2560"/>
        </w:tabs>
      </w:pPr>
    </w:p>
    <w:sectPr w:rsidR="007E4CB6" w:rsidRPr="00B21151" w:rsidSect="00505918">
      <w:footerReference w:type="even" r:id="rId8"/>
      <w:footerReference w:type="default" r:id="rId9"/>
      <w:pgSz w:w="11907" w:h="16839" w:code="9"/>
      <w:pgMar w:top="1094" w:right="2448" w:bottom="1771" w:left="1210" w:header="720" w:footer="720" w:gutter="0"/>
      <w:pgNumType w:start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25227D" w14:textId="77777777" w:rsidR="003C748D" w:rsidRDefault="003C748D">
      <w:pPr>
        <w:spacing w:line="240" w:lineRule="auto"/>
      </w:pPr>
      <w:r>
        <w:separator/>
      </w:r>
    </w:p>
    <w:p w14:paraId="66A9037A" w14:textId="77777777" w:rsidR="003C748D" w:rsidRDefault="003C748D"/>
  </w:endnote>
  <w:endnote w:type="continuationSeparator" w:id="0">
    <w:p w14:paraId="38213479" w14:textId="77777777" w:rsidR="003C748D" w:rsidRDefault="003C748D">
      <w:pPr>
        <w:spacing w:line="240" w:lineRule="auto"/>
      </w:pPr>
      <w:r>
        <w:continuationSeparator/>
      </w:r>
    </w:p>
    <w:p w14:paraId="6CE6E87C" w14:textId="77777777" w:rsidR="003C748D" w:rsidRDefault="003C748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charset w:val="86"/>
    <w:family w:val="auto"/>
    <w:pitch w:val="fixed"/>
    <w:sig w:usb0="800002BF" w:usb1="38CF7CFA" w:usb2="00000016" w:usb3="00000000" w:csb0="00040001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59B28B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640C9BC4" w14:textId="77777777" w:rsidR="00505918" w:rsidRDefault="00505918" w:rsidP="00505918">
    <w:pPr>
      <w:pStyle w:val="Footer"/>
      <w:ind w:firstLine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235DE1" w14:textId="77777777" w:rsidR="00505918" w:rsidRDefault="00505918" w:rsidP="006F0708">
    <w:pPr>
      <w:pStyle w:val="Footer"/>
      <w:framePr w:wrap="none" w:vAnchor="text" w:hAnchor="margin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FB0587">
      <w:rPr>
        <w:rStyle w:val="PageNumber"/>
        <w:noProof/>
      </w:rPr>
      <w:t>2</w:t>
    </w:r>
    <w:r>
      <w:rPr>
        <w:rStyle w:val="PageNumber"/>
      </w:rPr>
      <w:fldChar w:fldCharType="end"/>
    </w:r>
  </w:p>
  <w:p w14:paraId="4C579BE6" w14:textId="02BDD624" w:rsidR="00505918" w:rsidRPr="00505918" w:rsidRDefault="00505918" w:rsidP="00505918">
    <w:pPr>
      <w:pStyle w:val="Footer"/>
      <w:ind w:firstLine="360"/>
      <w:rPr>
        <w:lang w:val="en-GB" w:bidi="en-GB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38750A" w14:textId="77777777" w:rsidR="003C748D" w:rsidRDefault="003C748D">
      <w:pPr>
        <w:spacing w:line="240" w:lineRule="auto"/>
      </w:pPr>
      <w:r>
        <w:separator/>
      </w:r>
    </w:p>
    <w:p w14:paraId="77EEC497" w14:textId="77777777" w:rsidR="003C748D" w:rsidRDefault="003C748D"/>
  </w:footnote>
  <w:footnote w:type="continuationSeparator" w:id="0">
    <w:p w14:paraId="6C9FA2F4" w14:textId="77777777" w:rsidR="003C748D" w:rsidRDefault="003C748D">
      <w:pPr>
        <w:spacing w:line="240" w:lineRule="auto"/>
      </w:pPr>
      <w:r>
        <w:continuationSeparator/>
      </w:r>
    </w:p>
    <w:p w14:paraId="433B4C7F" w14:textId="77777777" w:rsidR="003C748D" w:rsidRDefault="003C748D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25DC"/>
    <w:multiLevelType w:val="hybridMultilevel"/>
    <w:tmpl w:val="649406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17D"/>
    <w:rsid w:val="00001942"/>
    <w:rsid w:val="00015442"/>
    <w:rsid w:val="00067716"/>
    <w:rsid w:val="000A46E2"/>
    <w:rsid w:val="0010350A"/>
    <w:rsid w:val="0013100F"/>
    <w:rsid w:val="0014175B"/>
    <w:rsid w:val="00183DC8"/>
    <w:rsid w:val="001B14D4"/>
    <w:rsid w:val="001D49C9"/>
    <w:rsid w:val="001E7E15"/>
    <w:rsid w:val="00200769"/>
    <w:rsid w:val="00230612"/>
    <w:rsid w:val="0027009D"/>
    <w:rsid w:val="0027491C"/>
    <w:rsid w:val="002A1B9D"/>
    <w:rsid w:val="002A4728"/>
    <w:rsid w:val="002B387B"/>
    <w:rsid w:val="0030254F"/>
    <w:rsid w:val="003576B1"/>
    <w:rsid w:val="003850AE"/>
    <w:rsid w:val="003A251A"/>
    <w:rsid w:val="003C6463"/>
    <w:rsid w:val="003C748D"/>
    <w:rsid w:val="003D1A01"/>
    <w:rsid w:val="003E08A0"/>
    <w:rsid w:val="003E52BE"/>
    <w:rsid w:val="00411644"/>
    <w:rsid w:val="004D48B7"/>
    <w:rsid w:val="004D7973"/>
    <w:rsid w:val="004E0E33"/>
    <w:rsid w:val="004F05F2"/>
    <w:rsid w:val="00505918"/>
    <w:rsid w:val="00512B0D"/>
    <w:rsid w:val="00521475"/>
    <w:rsid w:val="00542B11"/>
    <w:rsid w:val="00560F5E"/>
    <w:rsid w:val="005B4102"/>
    <w:rsid w:val="0061552D"/>
    <w:rsid w:val="006421BF"/>
    <w:rsid w:val="0068139E"/>
    <w:rsid w:val="00693979"/>
    <w:rsid w:val="006D4211"/>
    <w:rsid w:val="006E00DD"/>
    <w:rsid w:val="0075308B"/>
    <w:rsid w:val="00781D22"/>
    <w:rsid w:val="00796ADA"/>
    <w:rsid w:val="007E4CB6"/>
    <w:rsid w:val="00802EAF"/>
    <w:rsid w:val="00861C90"/>
    <w:rsid w:val="0090317D"/>
    <w:rsid w:val="00920F5E"/>
    <w:rsid w:val="0097494B"/>
    <w:rsid w:val="00986374"/>
    <w:rsid w:val="009D296B"/>
    <w:rsid w:val="009F13D7"/>
    <w:rsid w:val="00A34BC2"/>
    <w:rsid w:val="00AE108F"/>
    <w:rsid w:val="00AE10E7"/>
    <w:rsid w:val="00B21151"/>
    <w:rsid w:val="00B228A0"/>
    <w:rsid w:val="00B239FF"/>
    <w:rsid w:val="00B309E2"/>
    <w:rsid w:val="00B33040"/>
    <w:rsid w:val="00B73FE6"/>
    <w:rsid w:val="00B83A89"/>
    <w:rsid w:val="00BB5C1E"/>
    <w:rsid w:val="00C61E13"/>
    <w:rsid w:val="00CC3546"/>
    <w:rsid w:val="00D1084A"/>
    <w:rsid w:val="00D1101B"/>
    <w:rsid w:val="00D17B31"/>
    <w:rsid w:val="00D22407"/>
    <w:rsid w:val="00D27D6C"/>
    <w:rsid w:val="00D4439A"/>
    <w:rsid w:val="00D4452E"/>
    <w:rsid w:val="00D73643"/>
    <w:rsid w:val="00D93A68"/>
    <w:rsid w:val="00DA7F04"/>
    <w:rsid w:val="00DD4958"/>
    <w:rsid w:val="00DE7234"/>
    <w:rsid w:val="00E363B5"/>
    <w:rsid w:val="00EC0BB7"/>
    <w:rsid w:val="00EE05BF"/>
    <w:rsid w:val="00F00E9B"/>
    <w:rsid w:val="00F166C5"/>
    <w:rsid w:val="00F171DB"/>
    <w:rsid w:val="00F83B27"/>
    <w:rsid w:val="00FB0587"/>
    <w:rsid w:val="00FD2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427EBEA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Arial"/>
        <w:lang w:val="en-GB" w:eastAsia="en-GB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3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7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37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8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360" w:line="288" w:lineRule="auto"/>
    </w:pPr>
    <w:rPr>
      <w:color w:val="483E41"/>
      <w:sz w:val="28"/>
      <w:szCs w:val="28"/>
      <w:lang w:val="nl-NL" w:eastAsia="ja-JP"/>
    </w:rPr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after="280" w:line="264" w:lineRule="auto"/>
      <w:outlineLvl w:val="0"/>
    </w:pPr>
    <w:rPr>
      <w:rFonts w:eastAsia="黑体"/>
      <w:caps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6"/>
    <w:qFormat/>
    <w:pPr>
      <w:keepNext/>
      <w:keepLines/>
      <w:spacing w:before="140" w:after="120" w:line="264" w:lineRule="auto"/>
      <w:outlineLvl w:val="1"/>
    </w:pPr>
    <w:rPr>
      <w:rFonts w:eastAsia="黑体"/>
      <w:b/>
      <w:caps/>
      <w:color w:val="33B7D3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7"/>
    <w:semiHidden/>
    <w:unhideWhenUsed/>
    <w:qFormat/>
    <w:pPr>
      <w:keepNext/>
      <w:keepLines/>
      <w:spacing w:before="140" w:after="120" w:line="264" w:lineRule="auto"/>
      <w:outlineLvl w:val="2"/>
    </w:pPr>
    <w:rPr>
      <w:rFonts w:eastAsia="黑体"/>
      <w:b/>
      <w:cap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140" w:after="120" w:line="264" w:lineRule="auto"/>
      <w:outlineLvl w:val="3"/>
    </w:pPr>
    <w:rPr>
      <w:rFonts w:eastAsia="黑体"/>
      <w:iCs/>
      <w:caps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140" w:after="120" w:line="264" w:lineRule="auto"/>
      <w:outlineLvl w:val="4"/>
    </w:pPr>
    <w:rPr>
      <w:rFonts w:eastAsia="黑体"/>
      <w:b/>
      <w:caps/>
      <w:color w:val="33B7D3"/>
      <w:sz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140" w:after="120" w:line="264" w:lineRule="auto"/>
      <w:outlineLvl w:val="5"/>
    </w:pPr>
    <w:rPr>
      <w:rFonts w:eastAsia="黑体"/>
      <w:caps/>
      <w:color w:val="33B7D3"/>
      <w:sz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140" w:after="120" w:line="264" w:lineRule="auto"/>
      <w:outlineLvl w:val="6"/>
    </w:pPr>
    <w:rPr>
      <w:rFonts w:eastAsia="黑体"/>
      <w:b/>
      <w:iCs/>
      <w:caps/>
      <w:color w:val="96858A"/>
      <w:sz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140" w:after="120" w:line="264" w:lineRule="auto"/>
      <w:outlineLvl w:val="7"/>
    </w:pPr>
    <w:rPr>
      <w:rFonts w:eastAsia="黑体"/>
      <w:caps/>
      <w:color w:val="96858A"/>
      <w:sz w:val="2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140" w:after="120" w:line="264" w:lineRule="auto"/>
      <w:outlineLvl w:val="8"/>
    </w:pPr>
    <w:rPr>
      <w:rFonts w:eastAsia="黑体"/>
      <w:b/>
      <w:iCs/>
      <w:caps/>
      <w:color w:val="33B7D3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ripJournalTable">
    <w:name w:val="Trip Journal Table"/>
    <w:basedOn w:val="TableNormal"/>
    <w:uiPriority w:val="99"/>
    <w:tblPr>
      <w:tblInd w:w="0" w:type="dxa"/>
      <w:tblBorders>
        <w:top w:val="single" w:sz="36" w:space="0" w:color="483E41"/>
        <w:insideH w:val="single" w:sz="12" w:space="0" w:color="483E41"/>
      </w:tblBorders>
      <w:tblCellMar>
        <w:top w:w="288" w:type="dxa"/>
        <w:left w:w="0" w:type="dxa"/>
        <w:bottom w:w="0" w:type="dxa"/>
        <w:right w:w="0" w:type="dxa"/>
      </w:tblCellMar>
    </w:tblPr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color w:val="96858A"/>
      <w:sz w:val="44"/>
    </w:rPr>
  </w:style>
  <w:style w:type="character" w:customStyle="1" w:styleId="FooterChar">
    <w:name w:val="Footer Char"/>
    <w:link w:val="Footer"/>
    <w:uiPriority w:val="99"/>
    <w:rPr>
      <w:color w:val="96858A"/>
      <w:sz w:val="44"/>
    </w:rPr>
  </w:style>
  <w:style w:type="character" w:styleId="PlaceholderText">
    <w:name w:val="Placeholder Tex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Date">
    <w:name w:val="Date"/>
    <w:basedOn w:val="Normal"/>
    <w:next w:val="Heading1"/>
    <w:link w:val="DateChar"/>
    <w:uiPriority w:val="3"/>
    <w:unhideWhenUsed/>
    <w:qFormat/>
    <w:pPr>
      <w:pBdr>
        <w:bottom w:val="single" w:sz="36" w:space="9" w:color="483E41"/>
      </w:pBdr>
      <w:spacing w:after="280" w:line="240" w:lineRule="auto"/>
    </w:pPr>
    <w:rPr>
      <w:b/>
      <w:caps/>
      <w:sz w:val="34"/>
    </w:rPr>
  </w:style>
  <w:style w:type="character" w:customStyle="1" w:styleId="DateChar">
    <w:name w:val="Date Char"/>
    <w:link w:val="Date"/>
    <w:uiPriority w:val="3"/>
    <w:rPr>
      <w:b/>
      <w:caps/>
      <w:sz w:val="34"/>
    </w:rPr>
  </w:style>
  <w:style w:type="paragraph" w:styleId="Title">
    <w:name w:val="Title"/>
    <w:basedOn w:val="Normal"/>
    <w:next w:val="Subtitle"/>
    <w:link w:val="TitleChar"/>
    <w:uiPriority w:val="1"/>
    <w:qFormat/>
    <w:pPr>
      <w:spacing w:after="0" w:line="240" w:lineRule="auto"/>
      <w:contextualSpacing/>
    </w:pPr>
    <w:rPr>
      <w:rFonts w:eastAsia="黑体"/>
      <w:b/>
      <w:caps/>
      <w:kern w:val="28"/>
      <w:sz w:val="88"/>
      <w:szCs w:val="56"/>
    </w:rPr>
  </w:style>
  <w:style w:type="character" w:customStyle="1" w:styleId="TitleChar">
    <w:name w:val="Title Char"/>
    <w:link w:val="Title"/>
    <w:uiPriority w:val="1"/>
    <w:rPr>
      <w:rFonts w:ascii="Tahoma" w:eastAsia="黑体" w:hAnsi="Tahoma" w:cs="Arial"/>
      <w:b/>
      <w:caps/>
      <w:kern w:val="28"/>
      <w:sz w:val="88"/>
      <w:szCs w:val="56"/>
    </w:rPr>
  </w:style>
  <w:style w:type="paragraph" w:styleId="Subtitle">
    <w:name w:val="Subtitle"/>
    <w:basedOn w:val="Normal"/>
    <w:next w:val="Date"/>
    <w:link w:val="SubtitleChar"/>
    <w:uiPriority w:val="2"/>
    <w:qFormat/>
    <w:pPr>
      <w:numPr>
        <w:ilvl w:val="1"/>
      </w:numPr>
      <w:spacing w:after="260"/>
      <w:contextualSpacing/>
    </w:pPr>
    <w:rPr>
      <w:rFonts w:eastAsia="黑体"/>
      <w:caps/>
      <w:sz w:val="88"/>
      <w:szCs w:val="22"/>
    </w:rPr>
  </w:style>
  <w:style w:type="character" w:customStyle="1" w:styleId="SubtitleChar">
    <w:name w:val="Subtitle Char"/>
    <w:link w:val="Subtitle"/>
    <w:uiPriority w:val="2"/>
    <w:rPr>
      <w:rFonts w:ascii="Tahoma" w:eastAsia="黑体" w:hAnsi="Tahoma"/>
      <w:caps/>
      <w:sz w:val="88"/>
      <w:szCs w:val="22"/>
    </w:rPr>
  </w:style>
  <w:style w:type="character" w:customStyle="1" w:styleId="Heading1Char">
    <w:name w:val="Heading 1 Char"/>
    <w:link w:val="Heading1"/>
    <w:uiPriority w:val="5"/>
    <w:rPr>
      <w:rFonts w:ascii="Tahoma" w:eastAsia="黑体" w:hAnsi="Tahoma" w:cs="Arial"/>
      <w:caps/>
      <w:sz w:val="44"/>
      <w:szCs w:val="32"/>
    </w:rPr>
  </w:style>
  <w:style w:type="character" w:customStyle="1" w:styleId="Heading2Char">
    <w:name w:val="Heading 2 Char"/>
    <w:link w:val="Heading2"/>
    <w:uiPriority w:val="6"/>
    <w:rPr>
      <w:rFonts w:ascii="Tahoma" w:eastAsia="黑体" w:hAnsi="Tahoma" w:cs="Arial"/>
      <w:b/>
      <w:caps/>
      <w:color w:val="33B7D3"/>
      <w:sz w:val="24"/>
      <w:szCs w:val="26"/>
    </w:rPr>
  </w:style>
  <w:style w:type="character" w:customStyle="1" w:styleId="Heading3Char">
    <w:name w:val="Heading 3 Char"/>
    <w:link w:val="Heading3"/>
    <w:uiPriority w:val="7"/>
    <w:semiHidden/>
    <w:rPr>
      <w:rFonts w:ascii="Tahoma" w:eastAsia="黑体" w:hAnsi="Tahoma" w:cs="Arial"/>
      <w:b/>
      <w:caps/>
      <w:sz w:val="24"/>
      <w:szCs w:val="24"/>
    </w:rPr>
  </w:style>
  <w:style w:type="character" w:customStyle="1" w:styleId="Heading4Char">
    <w:name w:val="Heading 4 Char"/>
    <w:link w:val="Heading4"/>
    <w:uiPriority w:val="9"/>
    <w:semiHidden/>
    <w:rPr>
      <w:rFonts w:ascii="Tahoma" w:eastAsia="黑体" w:hAnsi="Tahoma" w:cs="Arial"/>
      <w:iCs/>
      <w:caps/>
      <w:sz w:val="24"/>
    </w:rPr>
  </w:style>
  <w:style w:type="character" w:customStyle="1" w:styleId="Heading5Char">
    <w:name w:val="Heading 5 Char"/>
    <w:link w:val="Heading5"/>
    <w:uiPriority w:val="9"/>
    <w:semiHidden/>
    <w:rPr>
      <w:rFonts w:ascii="Tahoma" w:eastAsia="黑体" w:hAnsi="Tahoma" w:cs="Arial"/>
      <w:b/>
      <w:caps/>
      <w:color w:val="33B7D3"/>
      <w:sz w:val="20"/>
    </w:rPr>
  </w:style>
  <w:style w:type="character" w:customStyle="1" w:styleId="Heading6Char">
    <w:name w:val="Heading 6 Char"/>
    <w:link w:val="Heading6"/>
    <w:uiPriority w:val="9"/>
    <w:semiHidden/>
    <w:rPr>
      <w:rFonts w:ascii="Tahoma" w:eastAsia="黑体" w:hAnsi="Tahoma" w:cs="Arial"/>
      <w:caps/>
      <w:color w:val="33B7D3"/>
      <w:sz w:val="20"/>
    </w:rPr>
  </w:style>
  <w:style w:type="character" w:customStyle="1" w:styleId="Heading7Char">
    <w:name w:val="Heading 7 Char"/>
    <w:link w:val="Heading7"/>
    <w:uiPriority w:val="9"/>
    <w:semiHidden/>
    <w:rPr>
      <w:rFonts w:ascii="Tahoma" w:eastAsia="黑体" w:hAnsi="Tahoma" w:cs="Arial"/>
      <w:b/>
      <w:iCs/>
      <w:caps/>
      <w:color w:val="96858A"/>
      <w:sz w:val="20"/>
    </w:rPr>
  </w:style>
  <w:style w:type="character" w:customStyle="1" w:styleId="Heading8Char">
    <w:name w:val="Heading 8 Char"/>
    <w:link w:val="Heading8"/>
    <w:uiPriority w:val="9"/>
    <w:semiHidden/>
    <w:rPr>
      <w:rFonts w:ascii="Tahoma" w:eastAsia="黑体" w:hAnsi="Tahoma" w:cs="Arial"/>
      <w:caps/>
      <w:color w:val="96858A"/>
      <w:sz w:val="20"/>
      <w:szCs w:val="21"/>
    </w:rPr>
  </w:style>
  <w:style w:type="character" w:customStyle="1" w:styleId="Heading9Char">
    <w:name w:val="Heading 9 Char"/>
    <w:link w:val="Heading9"/>
    <w:uiPriority w:val="9"/>
    <w:semiHidden/>
    <w:rPr>
      <w:rFonts w:ascii="Tahoma" w:eastAsia="黑体" w:hAnsi="Tahoma" w:cs="Arial"/>
      <w:b/>
      <w:iCs/>
      <w:caps/>
      <w:color w:val="33B7D3"/>
      <w:sz w:val="16"/>
      <w:szCs w:val="21"/>
    </w:rPr>
  </w:style>
  <w:style w:type="paragraph" w:styleId="Quote">
    <w:name w:val="Quote"/>
    <w:basedOn w:val="Normal"/>
    <w:next w:val="Normal"/>
    <w:link w:val="QuoteChar"/>
    <w:uiPriority w:val="37"/>
    <w:semiHidden/>
    <w:unhideWhenUsed/>
    <w:qFormat/>
    <w:pPr>
      <w:spacing w:before="260" w:after="260"/>
      <w:contextualSpacing/>
    </w:pPr>
    <w:rPr>
      <w:iCs/>
      <w:sz w:val="40"/>
    </w:rPr>
  </w:style>
  <w:style w:type="character" w:customStyle="1" w:styleId="QuoteChar">
    <w:name w:val="Quote Char"/>
    <w:link w:val="Quote"/>
    <w:uiPriority w:val="37"/>
    <w:semiHidden/>
    <w:rPr>
      <w:iCs/>
      <w:sz w:val="4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60" w:after="260"/>
      <w:contextualSpacing/>
    </w:pPr>
    <w:rPr>
      <w:iCs/>
      <w:color w:val="33B7D3"/>
      <w:sz w:val="40"/>
    </w:rPr>
  </w:style>
  <w:style w:type="character" w:customStyle="1" w:styleId="IntenseQuoteChar">
    <w:name w:val="Intense Quote Char"/>
    <w:link w:val="IntenseQuote"/>
    <w:uiPriority w:val="30"/>
    <w:semiHidden/>
    <w:rPr>
      <w:iCs/>
      <w:color w:val="33B7D3"/>
      <w:sz w:val="40"/>
    </w:rPr>
  </w:style>
  <w:style w:type="paragraph" w:styleId="ListParagraph">
    <w:name w:val="List Paragraph"/>
    <w:basedOn w:val="Normal"/>
    <w:uiPriority w:val="34"/>
    <w:unhideWhenUsed/>
    <w:qFormat/>
    <w:pPr>
      <w:ind w:left="720"/>
      <w:contextualSpacing/>
    </w:pPr>
  </w:style>
  <w:style w:type="character" w:styleId="BookTitle">
    <w:name w:val="Book Title"/>
    <w:uiPriority w:val="33"/>
    <w:semiHidden/>
    <w:unhideWhenUsed/>
    <w:qFormat/>
    <w:rPr>
      <w:rFonts w:ascii="Tahoma" w:hAnsi="Tahoma"/>
      <w:b w:val="0"/>
      <w:bCs/>
      <w:i w:val="0"/>
      <w:iCs/>
      <w:spacing w:val="0"/>
      <w:sz w:val="28"/>
      <w:u w:val="single" w:color="483E41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Cs/>
      <w:sz w:val="20"/>
      <w:szCs w:val="18"/>
    </w:rPr>
  </w:style>
  <w:style w:type="character" w:styleId="IntenseEmphasis">
    <w:name w:val="Intense Emphasis"/>
    <w:uiPriority w:val="28"/>
    <w:semiHidden/>
    <w:unhideWhenUsed/>
    <w:qFormat/>
    <w:rPr>
      <w:b/>
      <w:i w:val="0"/>
      <w:iCs/>
      <w:color w:val="33B7D3"/>
    </w:rPr>
  </w:style>
  <w:style w:type="character" w:styleId="Emphasis">
    <w:name w:val="Emphasis"/>
    <w:uiPriority w:val="20"/>
    <w:semiHidden/>
    <w:unhideWhenUsed/>
    <w:qFormat/>
    <w:rPr>
      <w:i w:val="0"/>
      <w:iCs/>
      <w:color w:val="33B7D3"/>
    </w:rPr>
  </w:style>
  <w:style w:type="character" w:styleId="Strong">
    <w:name w:val="Strong"/>
    <w:uiPriority w:val="22"/>
    <w:semiHidden/>
    <w:unhideWhenUsed/>
    <w:qFormat/>
    <w:rPr>
      <w:b/>
      <w:bCs/>
      <w:color w:val="483E41"/>
    </w:rPr>
  </w:style>
  <w:style w:type="character" w:styleId="SubtleReference">
    <w:name w:val="Subtle Reference"/>
    <w:uiPriority w:val="31"/>
    <w:semiHidden/>
    <w:unhideWhenUsed/>
    <w:qFormat/>
    <w:rPr>
      <w:caps/>
      <w:smallCaps w:val="0"/>
      <w:color w:val="483E41"/>
    </w:rPr>
  </w:style>
  <w:style w:type="character" w:styleId="IntenseReference">
    <w:name w:val="Intense Reference"/>
    <w:uiPriority w:val="32"/>
    <w:semiHidden/>
    <w:unhideWhenUsed/>
    <w:qFormat/>
    <w:rPr>
      <w:b/>
      <w:bCs/>
      <w:caps/>
      <w:smallCaps w:val="0"/>
      <w:color w:val="483E41"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SubtleEmphasis">
    <w:name w:val="Subtle Emphasis"/>
    <w:uiPriority w:val="19"/>
    <w:semiHidden/>
    <w:unhideWhenUsed/>
    <w:qFormat/>
    <w:rPr>
      <w:b w:val="0"/>
      <w:i w:val="0"/>
      <w:iCs/>
      <w:color w:val="96858A"/>
    </w:rPr>
  </w:style>
  <w:style w:type="paragraph" w:styleId="Header">
    <w:name w:val="header"/>
    <w:basedOn w:val="Normal"/>
    <w:link w:val="HeaderChar"/>
    <w:uiPriority w:val="99"/>
    <w:qFormat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styleId="PageNumber">
    <w:name w:val="page number"/>
    <w:basedOn w:val="DefaultParagraphFont"/>
    <w:uiPriority w:val="99"/>
    <w:semiHidden/>
    <w:unhideWhenUsed/>
    <w:rsid w:val="00505918"/>
  </w:style>
  <w:style w:type="character" w:styleId="Hyperlink">
    <w:name w:val="Hyperlink"/>
    <w:basedOn w:val="DefaultParagraphFont"/>
    <w:uiPriority w:val="99"/>
    <w:unhideWhenUsed/>
    <w:rsid w:val="0041164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1164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413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Simon/Library/Containers/com.microsoft.Word/Data/Library/Caches/2057/TM10002070/Trip%20Journal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AF2104F-2A47-E447-B002-D415B7276A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Trip Journal.dotx</Template>
  <TotalTime>95</TotalTime>
  <Pages>4</Pages>
  <Words>362</Words>
  <Characters>2070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Boerrigter</dc:creator>
  <cp:keywords/>
  <dc:description/>
  <cp:lastModifiedBy>Simon Boerrigter</cp:lastModifiedBy>
  <cp:revision>58</cp:revision>
  <dcterms:created xsi:type="dcterms:W3CDTF">2017-05-15T13:04:00Z</dcterms:created>
  <dcterms:modified xsi:type="dcterms:W3CDTF">2017-05-22T12:31:00Z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TF10002003</vt:lpwstr>
  </property>
</Properties>
</file>