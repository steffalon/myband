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062A" w14:textId="17CA051E" w:rsidR="0090317D" w:rsidRPr="007C455C" w:rsidRDefault="007C455C" w:rsidP="0090317D">
      <w:pPr>
        <w:pStyle w:val="Title"/>
        <w:tabs>
          <w:tab w:val="center" w:pos="4320"/>
        </w:tabs>
        <w:rPr>
          <w:sz w:val="72"/>
        </w:rPr>
      </w:pPr>
      <w:r w:rsidRPr="007C455C">
        <w:rPr>
          <w:sz w:val="72"/>
        </w:rPr>
        <w:t xml:space="preserve">Plan van </w:t>
      </w:r>
      <w:r w:rsidR="00B660B0" w:rsidRPr="007C455C">
        <w:rPr>
          <w:sz w:val="72"/>
        </w:rPr>
        <w:t>aanpak</w:t>
      </w:r>
    </w:p>
    <w:p w14:paraId="44E025D7" w14:textId="77777777" w:rsidR="0090317D" w:rsidRPr="0090317D" w:rsidRDefault="0090317D" w:rsidP="0090317D">
      <w:pPr>
        <w:pStyle w:val="Subtitle"/>
        <w:rPr>
          <w:sz w:val="40"/>
        </w:rPr>
      </w:pPr>
    </w:p>
    <w:p w14:paraId="661885DD" w14:textId="77777777" w:rsidR="00D1084A" w:rsidRDefault="0090317D" w:rsidP="001D49C9">
      <w:pPr>
        <w:pStyle w:val="Date"/>
        <w:pBdr>
          <w:bottom w:val="single" w:sz="36" w:space="0" w:color="483E41"/>
        </w:pBdr>
      </w:pPr>
      <w:r>
        <w:t>Mei, 2017</w:t>
      </w:r>
    </w:p>
    <w:p w14:paraId="30B7EF0E" w14:textId="27012FE7" w:rsidR="00505918" w:rsidRPr="007C455C" w:rsidRDefault="0090317D" w:rsidP="007C455C">
      <w:pPr>
        <w:pStyle w:val="Subtitle"/>
        <w:rPr>
          <w:sz w:val="44"/>
        </w:rPr>
      </w:pPr>
      <w:r w:rsidRPr="0090317D">
        <w:rPr>
          <w:sz w:val="44"/>
        </w:rPr>
        <w:t>sIMON BOERRIGTER</w:t>
      </w:r>
      <w:r w:rsidR="00505918">
        <w:br w:type="page"/>
      </w:r>
    </w:p>
    <w:p w14:paraId="48EEC873" w14:textId="7F38E603" w:rsidR="0090317D" w:rsidRPr="00505918" w:rsidRDefault="00505918" w:rsidP="00D4452E">
      <w:pPr>
        <w:pStyle w:val="Heading2"/>
      </w:pPr>
      <w:r w:rsidRPr="00505918">
        <w:lastRenderedPageBreak/>
        <w:t>Inhoud</w:t>
      </w:r>
    </w:p>
    <w:p w14:paraId="5C471865" w14:textId="4A5D6361" w:rsidR="00505918" w:rsidRDefault="00505918">
      <w:r>
        <w:t>Dit document behoud alle informatie wat en hoe het project wordt gemaakt</w:t>
      </w:r>
      <w:r w:rsidR="005A17DE">
        <w:t xml:space="preserve"> en wanneer</w:t>
      </w:r>
      <w:r>
        <w:t xml:space="preserve">. </w:t>
      </w:r>
      <w:r w:rsidR="00D22407">
        <w:t>Het document wordt gecont</w:t>
      </w:r>
      <w:r w:rsidR="00781D22">
        <w:t>roleerd door de leidinggevenden</w:t>
      </w:r>
    </w:p>
    <w:p w14:paraId="71264DBD" w14:textId="77777777" w:rsidR="00505918" w:rsidRDefault="00505918">
      <w:pPr>
        <w:spacing w:after="0" w:line="240" w:lineRule="auto"/>
      </w:pPr>
      <w:r>
        <w:br w:type="page"/>
      </w:r>
    </w:p>
    <w:p w14:paraId="44DB072B" w14:textId="6CD809E2" w:rsidR="00781D22" w:rsidRDefault="00311C29" w:rsidP="00D4452E">
      <w:pPr>
        <w:pStyle w:val="Heading2"/>
      </w:pPr>
      <w:r>
        <w:lastRenderedPageBreak/>
        <w:t>Plan van aanpak</w:t>
      </w:r>
    </w:p>
    <w:p w14:paraId="782C6083" w14:textId="00F51675" w:rsidR="00B239FF" w:rsidRDefault="00BB30FE" w:rsidP="00B239FF">
      <w:pPr>
        <w:tabs>
          <w:tab w:val="left" w:pos="2560"/>
        </w:tabs>
      </w:pPr>
      <w:r>
        <w:t>Het project</w:t>
      </w:r>
      <w:r w:rsidR="0037058C" w:rsidRPr="0037058C">
        <w:t xml:space="preserve"> is begonnen op 15 mei. De deadline voor dit project is over 5 weken.</w:t>
      </w:r>
      <w:r>
        <w:t xml:space="preserve"> In de 5 weken worden er documentaties gemaakt naar de werkgever om te laten zien dat alles in orde is en dat alles volgens </w:t>
      </w:r>
      <w:r w:rsidR="002332FF">
        <w:t>het</w:t>
      </w:r>
      <w:r>
        <w:t xml:space="preserve"> plan uitgevoerd wordt. </w:t>
      </w:r>
    </w:p>
    <w:p w14:paraId="556B43DF" w14:textId="55757AC1" w:rsidR="002332FF" w:rsidRDefault="00C85A84" w:rsidP="00B239FF">
      <w:pPr>
        <w:tabs>
          <w:tab w:val="left" w:pos="2560"/>
        </w:tabs>
      </w:pPr>
      <w:r>
        <w:t>Websitecode wordt in zicht gehouden op</w:t>
      </w:r>
      <w:r w:rsidR="00656BBD">
        <w:t xml:space="preserve"> </w:t>
      </w:r>
      <w:r>
        <w:t>GitHub</w:t>
      </w:r>
      <w:r w:rsidR="00F508BA">
        <w:t>.</w:t>
      </w:r>
      <w:r w:rsidR="002332FF">
        <w:t xml:space="preserve"> </w:t>
      </w:r>
      <w:r>
        <w:t xml:space="preserve">En de documentatie wordt op Google Docs in zicht gehouden. </w:t>
      </w:r>
    </w:p>
    <w:p w14:paraId="3001F089" w14:textId="0923E3B6" w:rsidR="00C85A84" w:rsidRDefault="00C85A84" w:rsidP="00B239FF">
      <w:pPr>
        <w:tabs>
          <w:tab w:val="left" w:pos="2560"/>
        </w:tabs>
      </w:pPr>
      <w:r>
        <w:t>De volgende documentaties die worden uitgevoerd:</w:t>
      </w:r>
    </w:p>
    <w:p w14:paraId="16F326CA" w14:textId="57420B64" w:rsidR="00C85A84" w:rsidRDefault="00C85A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Functioneel ontwerp</w:t>
      </w:r>
    </w:p>
    <w:p w14:paraId="72C3A947" w14:textId="1362FC77" w:rsidR="00C85A84" w:rsidRDefault="00C85A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Technisch ontwerp</w:t>
      </w:r>
    </w:p>
    <w:p w14:paraId="1BBBEC3F" w14:textId="4DA37BE4" w:rsidR="00C85A84" w:rsidRDefault="00C85A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Inrichting werkomgeving</w:t>
      </w:r>
    </w:p>
    <w:p w14:paraId="1CE6F7FC" w14:textId="77777777" w:rsidR="00B27284" w:rsidRDefault="00B272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Gebruikers testrapport</w:t>
      </w:r>
    </w:p>
    <w:p w14:paraId="4487752F" w14:textId="77777777" w:rsidR="00B27284" w:rsidRDefault="00B272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Technische test rapport</w:t>
      </w:r>
    </w:p>
    <w:p w14:paraId="7F3FF337" w14:textId="77777777" w:rsidR="00B27284" w:rsidRDefault="00B272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Technische test threat-matrix</w:t>
      </w:r>
    </w:p>
    <w:p w14:paraId="577C10F5" w14:textId="1B9918EB" w:rsidR="00C85A84" w:rsidRDefault="00B272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Cross Browser support</w:t>
      </w:r>
    </w:p>
    <w:p w14:paraId="0F955D08" w14:textId="6512C193" w:rsidR="00B27284" w:rsidRDefault="00B27284" w:rsidP="00C85A84">
      <w:pPr>
        <w:pStyle w:val="ListParagraph"/>
        <w:numPr>
          <w:ilvl w:val="0"/>
          <w:numId w:val="2"/>
        </w:numPr>
        <w:tabs>
          <w:tab w:val="left" w:pos="2560"/>
        </w:tabs>
      </w:pPr>
      <w:r>
        <w:t>Notulen</w:t>
      </w:r>
    </w:p>
    <w:p w14:paraId="6F22D026" w14:textId="1A8AEAF4" w:rsidR="00B27284" w:rsidRDefault="007541DE" w:rsidP="00B27284">
      <w:pPr>
        <w:tabs>
          <w:tab w:val="left" w:pos="2560"/>
        </w:tabs>
      </w:pPr>
      <w:r>
        <w:t xml:space="preserve">* </w:t>
      </w:r>
      <w:r w:rsidR="00B27284">
        <w:t>De volgende websites die worden gemaakt:</w:t>
      </w:r>
    </w:p>
    <w:p w14:paraId="45A66722" w14:textId="03F463D6" w:rsidR="00B27284" w:rsidRDefault="00B27284" w:rsidP="00B27284">
      <w:pPr>
        <w:pStyle w:val="ListParagraph"/>
        <w:numPr>
          <w:ilvl w:val="0"/>
          <w:numId w:val="2"/>
        </w:numPr>
        <w:tabs>
          <w:tab w:val="left" w:pos="2560"/>
        </w:tabs>
      </w:pPr>
      <w:r>
        <w:t>index.php (Home)</w:t>
      </w:r>
    </w:p>
    <w:p w14:paraId="7C908E81" w14:textId="417AD629" w:rsidR="00B27284" w:rsidRDefault="00B27284" w:rsidP="00B27284">
      <w:pPr>
        <w:pStyle w:val="ListParagraph"/>
        <w:numPr>
          <w:ilvl w:val="0"/>
          <w:numId w:val="2"/>
        </w:numPr>
        <w:tabs>
          <w:tab w:val="left" w:pos="2560"/>
        </w:tabs>
      </w:pPr>
      <w:r>
        <w:t>login.php</w:t>
      </w:r>
    </w:p>
    <w:p w14:paraId="3B79B4A5" w14:textId="7BAE8441" w:rsidR="00B27284" w:rsidRDefault="00B27284" w:rsidP="00B27284">
      <w:pPr>
        <w:pStyle w:val="ListParagraph"/>
        <w:numPr>
          <w:ilvl w:val="0"/>
          <w:numId w:val="2"/>
        </w:numPr>
        <w:tabs>
          <w:tab w:val="left" w:pos="2560"/>
        </w:tabs>
      </w:pPr>
      <w:r>
        <w:t>registreren.php</w:t>
      </w:r>
    </w:p>
    <w:p w14:paraId="65C791CC" w14:textId="4D96290C" w:rsidR="00B27284" w:rsidRDefault="00B27284" w:rsidP="00B27284">
      <w:pPr>
        <w:pStyle w:val="ListParagraph"/>
        <w:numPr>
          <w:ilvl w:val="0"/>
          <w:numId w:val="2"/>
        </w:numPr>
        <w:tabs>
          <w:tab w:val="left" w:pos="2560"/>
        </w:tabs>
      </w:pPr>
      <w:r>
        <w:t>dashboard.php</w:t>
      </w:r>
    </w:p>
    <w:p w14:paraId="0A3E121A" w14:textId="565C0025" w:rsidR="00B27284" w:rsidRDefault="00B27284" w:rsidP="00B27284">
      <w:pPr>
        <w:pStyle w:val="ListParagraph"/>
        <w:numPr>
          <w:ilvl w:val="0"/>
          <w:numId w:val="2"/>
        </w:numPr>
        <w:tabs>
          <w:tab w:val="left" w:pos="2560"/>
        </w:tabs>
      </w:pPr>
      <w:r>
        <w:t>article.php</w:t>
      </w:r>
    </w:p>
    <w:p w14:paraId="3CECDE94" w14:textId="77777777" w:rsidR="00C65945" w:rsidRDefault="00B27284" w:rsidP="00C65945">
      <w:pPr>
        <w:pStyle w:val="ListParagraph"/>
        <w:numPr>
          <w:ilvl w:val="0"/>
          <w:numId w:val="2"/>
        </w:numPr>
        <w:tabs>
          <w:tab w:val="left" w:pos="2560"/>
        </w:tabs>
      </w:pPr>
      <w:r>
        <w:t>admin.php (Onderhoud pagina)</w:t>
      </w:r>
    </w:p>
    <w:p w14:paraId="04915F36" w14:textId="4B3B2668" w:rsidR="00C65945" w:rsidRDefault="00C65945" w:rsidP="00C65945">
      <w:pPr>
        <w:tabs>
          <w:tab w:val="left" w:pos="2560"/>
        </w:tabs>
        <w:ind w:left="360"/>
      </w:pPr>
      <w:r w:rsidRPr="00C65945">
        <w:rPr>
          <w:b/>
          <w:color w:val="FF0000"/>
          <w:sz w:val="24"/>
        </w:rPr>
        <w:t>*</w:t>
      </w:r>
      <w:r>
        <w:rPr>
          <w:b/>
          <w:color w:val="FF0000"/>
          <w:sz w:val="24"/>
        </w:rPr>
        <w:t xml:space="preserve"> </w:t>
      </w:r>
      <w:r w:rsidR="00B27284" w:rsidRPr="00C65945">
        <w:rPr>
          <w:b/>
          <w:color w:val="FF0000"/>
          <w:sz w:val="24"/>
        </w:rPr>
        <w:t>Let op!</w:t>
      </w:r>
      <w:r w:rsidR="00B27284" w:rsidRPr="00C65945">
        <w:rPr>
          <w:color w:val="FF0000"/>
          <w:sz w:val="24"/>
        </w:rPr>
        <w:t xml:space="preserve"> </w:t>
      </w:r>
      <w:r w:rsidR="007541DE" w:rsidRPr="00C65945">
        <w:rPr>
          <w:color w:val="FF0000"/>
          <w:sz w:val="24"/>
        </w:rPr>
        <w:t>Aantal w</w:t>
      </w:r>
      <w:r w:rsidR="000C0692" w:rsidRPr="00C65945">
        <w:rPr>
          <w:color w:val="FF0000"/>
          <w:sz w:val="24"/>
        </w:rPr>
        <w:t>ebsites</w:t>
      </w:r>
      <w:r w:rsidR="00B27284" w:rsidRPr="00C65945">
        <w:rPr>
          <w:color w:val="FF0000"/>
          <w:sz w:val="24"/>
        </w:rPr>
        <w:t xml:space="preserve"> </w:t>
      </w:r>
      <w:r w:rsidR="00B27284" w:rsidRPr="00C65945">
        <w:rPr>
          <w:b/>
          <w:color w:val="FF0000"/>
          <w:sz w:val="24"/>
        </w:rPr>
        <w:t>kan</w:t>
      </w:r>
      <w:r w:rsidR="00B27284" w:rsidRPr="00C65945">
        <w:rPr>
          <w:color w:val="FF0000"/>
          <w:sz w:val="24"/>
        </w:rPr>
        <w:t xml:space="preserve"> veranderd worden na een </w:t>
      </w:r>
      <w:r w:rsidR="007541DE" w:rsidRPr="00C65945">
        <w:rPr>
          <w:color w:val="FF0000"/>
          <w:sz w:val="24"/>
        </w:rPr>
        <w:t>enkele tijd!</w:t>
      </w:r>
    </w:p>
    <w:p w14:paraId="78DC1701" w14:textId="5D3CD21E" w:rsidR="00653DE8" w:rsidRDefault="004B5E2D" w:rsidP="00653DE8">
      <w:pPr>
        <w:tabs>
          <w:tab w:val="left" w:pos="2560"/>
        </w:tabs>
        <w:ind w:left="360"/>
        <w:rPr>
          <w:color w:val="000000" w:themeColor="text1"/>
        </w:rPr>
      </w:pPr>
      <w:r>
        <w:rPr>
          <w:color w:val="000000" w:themeColor="text1"/>
        </w:rPr>
        <w:t>Als</w:t>
      </w:r>
      <w:r w:rsidR="00957BEB">
        <w:rPr>
          <w:color w:val="000000" w:themeColor="text1"/>
        </w:rPr>
        <w:t xml:space="preserve"> de werkgever iets wilt melden aan de documentatie, kan er gebruikt worden aan Google Docs commit systeem. </w:t>
      </w:r>
    </w:p>
    <w:p w14:paraId="0155AEE1" w14:textId="77777777" w:rsidR="00653DE8" w:rsidRDefault="00653DE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AD8F32" w14:textId="40EA51AF" w:rsidR="00653DE8" w:rsidRDefault="00653DE8" w:rsidP="00653DE8">
      <w:pPr>
        <w:pStyle w:val="Heading2"/>
      </w:pPr>
      <w:r>
        <w:lastRenderedPageBreak/>
        <w:t>Bijlagen</w:t>
      </w:r>
    </w:p>
    <w:p w14:paraId="784C735F" w14:textId="0F9F4F7F" w:rsidR="00653DE8" w:rsidRDefault="00653DE8" w:rsidP="00653DE8">
      <w:r>
        <w:t xml:space="preserve">Google Docs: </w:t>
      </w:r>
      <w:hyperlink r:id="rId8" w:history="1">
        <w:r w:rsidRPr="00987E2E">
          <w:rPr>
            <w:rStyle w:val="Hyperlink"/>
          </w:rPr>
          <w:t>https://drive.google.com/drive/folders/0B4G_d1I7-5XdaGVzMEpKRXkxY1E</w:t>
        </w:r>
      </w:hyperlink>
    </w:p>
    <w:p w14:paraId="6707356A" w14:textId="73BBE173" w:rsidR="00653DE8" w:rsidRDefault="00653DE8" w:rsidP="00653DE8">
      <w:r>
        <w:t xml:space="preserve">GitHub: </w:t>
      </w:r>
      <w:hyperlink r:id="rId9" w:history="1">
        <w:r w:rsidRPr="00987E2E">
          <w:rPr>
            <w:rStyle w:val="Hyperlink"/>
          </w:rPr>
          <w:t>https://github.com/steffalon/myband</w:t>
        </w:r>
      </w:hyperlink>
      <w:r>
        <w:t xml:space="preserve"> </w:t>
      </w:r>
    </w:p>
    <w:p w14:paraId="09C4F948" w14:textId="77777777" w:rsidR="00653DE8" w:rsidRPr="00653DE8" w:rsidRDefault="00653DE8" w:rsidP="00653DE8">
      <w:bookmarkStart w:id="0" w:name="_GoBack"/>
      <w:bookmarkEnd w:id="0"/>
    </w:p>
    <w:p w14:paraId="360AF3EE" w14:textId="77777777" w:rsidR="00653DE8" w:rsidRPr="00C65945" w:rsidRDefault="00653DE8" w:rsidP="00653DE8">
      <w:pPr>
        <w:tabs>
          <w:tab w:val="left" w:pos="2560"/>
        </w:tabs>
        <w:ind w:left="360"/>
        <w:rPr>
          <w:color w:val="000000" w:themeColor="text1"/>
        </w:rPr>
      </w:pPr>
    </w:p>
    <w:sectPr w:rsidR="00653DE8" w:rsidRPr="00C65945" w:rsidSect="00505918">
      <w:footerReference w:type="even" r:id="rId10"/>
      <w:footerReference w:type="default" r:id="rId11"/>
      <w:pgSz w:w="11907" w:h="16839" w:code="9"/>
      <w:pgMar w:top="1094" w:right="2448" w:bottom="1771" w:left="121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73E04" w14:textId="77777777" w:rsidR="00623D7B" w:rsidRDefault="00623D7B">
      <w:pPr>
        <w:spacing w:line="240" w:lineRule="auto"/>
      </w:pPr>
      <w:r>
        <w:separator/>
      </w:r>
    </w:p>
    <w:p w14:paraId="6E230966" w14:textId="77777777" w:rsidR="00623D7B" w:rsidRDefault="00623D7B"/>
  </w:endnote>
  <w:endnote w:type="continuationSeparator" w:id="0">
    <w:p w14:paraId="346E9654" w14:textId="77777777" w:rsidR="00623D7B" w:rsidRDefault="00623D7B">
      <w:pPr>
        <w:spacing w:line="240" w:lineRule="auto"/>
      </w:pPr>
      <w:r>
        <w:continuationSeparator/>
      </w:r>
    </w:p>
    <w:p w14:paraId="1189ED89" w14:textId="77777777" w:rsidR="00623D7B" w:rsidRDefault="00623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9B28B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0C9BC4" w14:textId="77777777" w:rsidR="00505918" w:rsidRDefault="00505918" w:rsidP="005059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35DE1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DE8">
      <w:rPr>
        <w:rStyle w:val="PageNumber"/>
        <w:noProof/>
      </w:rPr>
      <w:t>3</w:t>
    </w:r>
    <w:r>
      <w:rPr>
        <w:rStyle w:val="PageNumber"/>
      </w:rPr>
      <w:fldChar w:fldCharType="end"/>
    </w:r>
  </w:p>
  <w:p w14:paraId="4C579BE6" w14:textId="02BDD624" w:rsidR="00505918" w:rsidRPr="00505918" w:rsidRDefault="00505918" w:rsidP="00505918">
    <w:pPr>
      <w:pStyle w:val="Footer"/>
      <w:ind w:firstLine="360"/>
      <w:rPr>
        <w:lang w:val="en-GB" w:bidi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182D8" w14:textId="77777777" w:rsidR="00623D7B" w:rsidRDefault="00623D7B">
      <w:pPr>
        <w:spacing w:line="240" w:lineRule="auto"/>
      </w:pPr>
      <w:r>
        <w:separator/>
      </w:r>
    </w:p>
    <w:p w14:paraId="65C56664" w14:textId="77777777" w:rsidR="00623D7B" w:rsidRDefault="00623D7B"/>
  </w:footnote>
  <w:footnote w:type="continuationSeparator" w:id="0">
    <w:p w14:paraId="5974DB49" w14:textId="77777777" w:rsidR="00623D7B" w:rsidRDefault="00623D7B">
      <w:pPr>
        <w:spacing w:line="240" w:lineRule="auto"/>
      </w:pPr>
      <w:r>
        <w:continuationSeparator/>
      </w:r>
    </w:p>
    <w:p w14:paraId="730D5EE7" w14:textId="77777777" w:rsidR="00623D7B" w:rsidRDefault="00623D7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45CEF"/>
    <w:multiLevelType w:val="hybridMultilevel"/>
    <w:tmpl w:val="8D92802A"/>
    <w:lvl w:ilvl="0" w:tplc="68389C4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4174"/>
    <w:multiLevelType w:val="hybridMultilevel"/>
    <w:tmpl w:val="D4763D5A"/>
    <w:lvl w:ilvl="0" w:tplc="CFA47408"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825DC"/>
    <w:multiLevelType w:val="hybridMultilevel"/>
    <w:tmpl w:val="6494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03437"/>
    <w:multiLevelType w:val="hybridMultilevel"/>
    <w:tmpl w:val="BB2299A6"/>
    <w:lvl w:ilvl="0" w:tplc="9C585678"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7D"/>
    <w:rsid w:val="00001942"/>
    <w:rsid w:val="00015442"/>
    <w:rsid w:val="00067716"/>
    <w:rsid w:val="000A46E2"/>
    <w:rsid w:val="000C0692"/>
    <w:rsid w:val="0010350A"/>
    <w:rsid w:val="0013100F"/>
    <w:rsid w:val="0014175B"/>
    <w:rsid w:val="00183DC8"/>
    <w:rsid w:val="001B14D4"/>
    <w:rsid w:val="001D49C9"/>
    <w:rsid w:val="001E7E15"/>
    <w:rsid w:val="00200769"/>
    <w:rsid w:val="00230612"/>
    <w:rsid w:val="002332FF"/>
    <w:rsid w:val="0027009D"/>
    <w:rsid w:val="0027491C"/>
    <w:rsid w:val="002A1B9D"/>
    <w:rsid w:val="002A4728"/>
    <w:rsid w:val="002B387B"/>
    <w:rsid w:val="0030254F"/>
    <w:rsid w:val="00311C29"/>
    <w:rsid w:val="003576B1"/>
    <w:rsid w:val="0037058C"/>
    <w:rsid w:val="003850AE"/>
    <w:rsid w:val="003A251A"/>
    <w:rsid w:val="003C6463"/>
    <w:rsid w:val="003C748D"/>
    <w:rsid w:val="003D1A01"/>
    <w:rsid w:val="003E08A0"/>
    <w:rsid w:val="003E52BE"/>
    <w:rsid w:val="00411644"/>
    <w:rsid w:val="004B5E2D"/>
    <w:rsid w:val="004D48B7"/>
    <w:rsid w:val="004D7973"/>
    <w:rsid w:val="004E0E33"/>
    <w:rsid w:val="004F05F2"/>
    <w:rsid w:val="00505918"/>
    <w:rsid w:val="00512B0D"/>
    <w:rsid w:val="00521475"/>
    <w:rsid w:val="00542B11"/>
    <w:rsid w:val="00560F5E"/>
    <w:rsid w:val="005A17DE"/>
    <w:rsid w:val="005B4102"/>
    <w:rsid w:val="0061552D"/>
    <w:rsid w:val="00623D7B"/>
    <w:rsid w:val="006421BF"/>
    <w:rsid w:val="00653DE8"/>
    <w:rsid w:val="00656BBD"/>
    <w:rsid w:val="0068139E"/>
    <w:rsid w:val="00693979"/>
    <w:rsid w:val="006D4211"/>
    <w:rsid w:val="006E00DD"/>
    <w:rsid w:val="0075308B"/>
    <w:rsid w:val="007541DE"/>
    <w:rsid w:val="00781D22"/>
    <w:rsid w:val="00796ADA"/>
    <w:rsid w:val="007C455C"/>
    <w:rsid w:val="007E4CB6"/>
    <w:rsid w:val="00802EAF"/>
    <w:rsid w:val="00861C90"/>
    <w:rsid w:val="0090317D"/>
    <w:rsid w:val="00920F5E"/>
    <w:rsid w:val="00957BEB"/>
    <w:rsid w:val="0097494B"/>
    <w:rsid w:val="00986374"/>
    <w:rsid w:val="009D296B"/>
    <w:rsid w:val="009F13D7"/>
    <w:rsid w:val="00A34BC2"/>
    <w:rsid w:val="00AE108F"/>
    <w:rsid w:val="00AE10E7"/>
    <w:rsid w:val="00B21151"/>
    <w:rsid w:val="00B228A0"/>
    <w:rsid w:val="00B239FF"/>
    <w:rsid w:val="00B27284"/>
    <w:rsid w:val="00B309E2"/>
    <w:rsid w:val="00B33040"/>
    <w:rsid w:val="00B660B0"/>
    <w:rsid w:val="00B73FE6"/>
    <w:rsid w:val="00B83A89"/>
    <w:rsid w:val="00BB30FE"/>
    <w:rsid w:val="00BB5C1E"/>
    <w:rsid w:val="00C61E13"/>
    <w:rsid w:val="00C65945"/>
    <w:rsid w:val="00C85A84"/>
    <w:rsid w:val="00CC3546"/>
    <w:rsid w:val="00D1084A"/>
    <w:rsid w:val="00D1101B"/>
    <w:rsid w:val="00D17B31"/>
    <w:rsid w:val="00D22407"/>
    <w:rsid w:val="00D27D6C"/>
    <w:rsid w:val="00D4439A"/>
    <w:rsid w:val="00D4452E"/>
    <w:rsid w:val="00D73643"/>
    <w:rsid w:val="00D93A68"/>
    <w:rsid w:val="00DA7F04"/>
    <w:rsid w:val="00DD4958"/>
    <w:rsid w:val="00DE7234"/>
    <w:rsid w:val="00E363B5"/>
    <w:rsid w:val="00E730DF"/>
    <w:rsid w:val="00EC0BB7"/>
    <w:rsid w:val="00EE05BF"/>
    <w:rsid w:val="00F00E9B"/>
    <w:rsid w:val="00F166C5"/>
    <w:rsid w:val="00F171DB"/>
    <w:rsid w:val="00F508BA"/>
    <w:rsid w:val="00F83B27"/>
    <w:rsid w:val="00FB0587"/>
    <w:rsid w:val="00FD29A0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27EB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360" w:line="288" w:lineRule="auto"/>
    </w:pPr>
    <w:rPr>
      <w:color w:val="483E41"/>
      <w:sz w:val="28"/>
      <w:szCs w:val="28"/>
      <w:lang w:val="nl-NL" w:eastAsia="ja-JP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eastAsia="黑体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eastAsia="黑体"/>
      <w:b/>
      <w:caps/>
      <w:color w:val="33B7D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eastAsia="黑体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eastAsia="黑体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eastAsia="黑体"/>
      <w:b/>
      <w:caps/>
      <w:color w:val="33B7D3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eastAsia="黑体"/>
      <w:caps/>
      <w:color w:val="33B7D3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eastAsia="黑体"/>
      <w:b/>
      <w:iCs/>
      <w:caps/>
      <w:color w:val="96858A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eastAsia="黑体"/>
      <w:caps/>
      <w:color w:val="96858A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eastAsia="黑体"/>
      <w:b/>
      <w:iCs/>
      <w:caps/>
      <w:color w:val="33B7D3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/>
        <w:insideH w:val="single" w:sz="12" w:space="0" w:color="483E41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/>
      <w:sz w:val="44"/>
    </w:rPr>
  </w:style>
  <w:style w:type="character" w:customStyle="1" w:styleId="FooterChar">
    <w:name w:val="Footer Char"/>
    <w:link w:val="Footer"/>
    <w:uiPriority w:val="99"/>
    <w:rPr>
      <w:color w:val="96858A"/>
      <w:sz w:val="44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eastAsia="黑体"/>
      <w:b/>
      <w:caps/>
      <w:kern w:val="28"/>
      <w:sz w:val="88"/>
      <w:szCs w:val="56"/>
    </w:rPr>
  </w:style>
  <w:style w:type="character" w:customStyle="1" w:styleId="TitleChar">
    <w:name w:val="Title Char"/>
    <w:link w:val="Title"/>
    <w:uiPriority w:val="1"/>
    <w:rPr>
      <w:rFonts w:ascii="Tahoma" w:eastAsia="黑体" w:hAnsi="Tahoma" w:cs="Arial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eastAsia="黑体"/>
      <w:caps/>
      <w:sz w:val="88"/>
      <w:szCs w:val="22"/>
    </w:rPr>
  </w:style>
  <w:style w:type="character" w:customStyle="1" w:styleId="SubtitleChar">
    <w:name w:val="Subtitle Char"/>
    <w:link w:val="Subtitle"/>
    <w:uiPriority w:val="2"/>
    <w:rPr>
      <w:rFonts w:ascii="Tahoma" w:eastAsia="黑体" w:hAnsi="Tahoma"/>
      <w:caps/>
      <w:sz w:val="88"/>
      <w:szCs w:val="22"/>
    </w:rPr>
  </w:style>
  <w:style w:type="character" w:customStyle="1" w:styleId="Heading1Char">
    <w:name w:val="Heading 1 Char"/>
    <w:link w:val="Heading1"/>
    <w:uiPriority w:val="5"/>
    <w:rPr>
      <w:rFonts w:ascii="Tahoma" w:eastAsia="黑体" w:hAnsi="Tahoma" w:cs="Arial"/>
      <w:caps/>
      <w:sz w:val="44"/>
      <w:szCs w:val="32"/>
    </w:rPr>
  </w:style>
  <w:style w:type="character" w:customStyle="1" w:styleId="Heading2Char">
    <w:name w:val="Heading 2 Char"/>
    <w:link w:val="Heading2"/>
    <w:uiPriority w:val="6"/>
    <w:rPr>
      <w:rFonts w:ascii="Tahoma" w:eastAsia="黑体" w:hAnsi="Tahoma" w:cs="Arial"/>
      <w:b/>
      <w:caps/>
      <w:color w:val="33B7D3"/>
      <w:sz w:val="24"/>
      <w:szCs w:val="26"/>
    </w:rPr>
  </w:style>
  <w:style w:type="character" w:customStyle="1" w:styleId="Heading3Char">
    <w:name w:val="Heading 3 Char"/>
    <w:link w:val="Heading3"/>
    <w:uiPriority w:val="7"/>
    <w:semiHidden/>
    <w:rPr>
      <w:rFonts w:ascii="Tahoma" w:eastAsia="黑体" w:hAnsi="Tahoma" w:cs="Arial"/>
      <w:b/>
      <w:caps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Tahoma" w:eastAsia="黑体" w:hAnsi="Tahoma" w:cs="Arial"/>
      <w:iCs/>
      <w:caps/>
      <w:sz w:val="24"/>
    </w:rPr>
  </w:style>
  <w:style w:type="character" w:customStyle="1" w:styleId="Heading5Char">
    <w:name w:val="Heading 5 Char"/>
    <w:link w:val="Heading5"/>
    <w:uiPriority w:val="9"/>
    <w:semiHidden/>
    <w:rPr>
      <w:rFonts w:ascii="Tahoma" w:eastAsia="黑体" w:hAnsi="Tahoma" w:cs="Arial"/>
      <w:b/>
      <w:caps/>
      <w:color w:val="33B7D3"/>
      <w:sz w:val="20"/>
    </w:rPr>
  </w:style>
  <w:style w:type="character" w:customStyle="1" w:styleId="Heading6Char">
    <w:name w:val="Heading 6 Char"/>
    <w:link w:val="Heading6"/>
    <w:uiPriority w:val="9"/>
    <w:semiHidden/>
    <w:rPr>
      <w:rFonts w:ascii="Tahoma" w:eastAsia="黑体" w:hAnsi="Tahoma" w:cs="Arial"/>
      <w:caps/>
      <w:color w:val="33B7D3"/>
      <w:sz w:val="20"/>
    </w:rPr>
  </w:style>
  <w:style w:type="character" w:customStyle="1" w:styleId="Heading7Char">
    <w:name w:val="Heading 7 Char"/>
    <w:link w:val="Heading7"/>
    <w:uiPriority w:val="9"/>
    <w:semiHidden/>
    <w:rPr>
      <w:rFonts w:ascii="Tahoma" w:eastAsia="黑体" w:hAnsi="Tahoma" w:cs="Arial"/>
      <w:b/>
      <w:iCs/>
      <w:caps/>
      <w:color w:val="96858A"/>
      <w:sz w:val="20"/>
    </w:rPr>
  </w:style>
  <w:style w:type="character" w:customStyle="1" w:styleId="Heading8Char">
    <w:name w:val="Heading 8 Char"/>
    <w:link w:val="Heading8"/>
    <w:uiPriority w:val="9"/>
    <w:semiHidden/>
    <w:rPr>
      <w:rFonts w:ascii="Tahoma" w:eastAsia="黑体" w:hAnsi="Tahoma" w:cs="Arial"/>
      <w:caps/>
      <w:color w:val="96858A"/>
      <w:sz w:val="20"/>
      <w:szCs w:val="21"/>
    </w:rPr>
  </w:style>
  <w:style w:type="character" w:customStyle="1" w:styleId="Heading9Char">
    <w:name w:val="Heading 9 Char"/>
    <w:link w:val="Heading9"/>
    <w:uiPriority w:val="9"/>
    <w:semiHidden/>
    <w:rPr>
      <w:rFonts w:ascii="Tahoma" w:eastAsia="黑体" w:hAnsi="Tahoma" w:cs="Arial"/>
      <w:b/>
      <w:iCs/>
      <w:caps/>
      <w:color w:val="33B7D3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/>
      <w:sz w:val="40"/>
    </w:rPr>
  </w:style>
  <w:style w:type="character" w:customStyle="1" w:styleId="IntenseQuoteChar">
    <w:name w:val="Intense Quote Char"/>
    <w:link w:val="IntenseQuote"/>
    <w:uiPriority w:val="30"/>
    <w:semiHidden/>
    <w:rPr>
      <w:iCs/>
      <w:color w:val="33B7D3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uiPriority w:val="33"/>
    <w:semiHidden/>
    <w:unhideWhenUsed/>
    <w:qFormat/>
    <w:rPr>
      <w:rFonts w:ascii="Tahoma" w:hAnsi="Tahoma"/>
      <w:b w:val="0"/>
      <w:bCs/>
      <w:i w:val="0"/>
      <w:iCs/>
      <w:spacing w:val="0"/>
      <w:sz w:val="28"/>
      <w:u w:val="single" w:color="483E4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uiPriority w:val="28"/>
    <w:semiHidden/>
    <w:unhideWhenUsed/>
    <w:qFormat/>
    <w:rPr>
      <w:b/>
      <w:i w:val="0"/>
      <w:iCs/>
      <w:color w:val="33B7D3"/>
    </w:rPr>
  </w:style>
  <w:style w:type="character" w:styleId="Emphasis">
    <w:name w:val="Emphasis"/>
    <w:uiPriority w:val="20"/>
    <w:semiHidden/>
    <w:unhideWhenUsed/>
    <w:qFormat/>
    <w:rPr>
      <w:i w:val="0"/>
      <w:iCs/>
      <w:color w:val="33B7D3"/>
    </w:rPr>
  </w:style>
  <w:style w:type="character" w:styleId="Strong">
    <w:name w:val="Strong"/>
    <w:uiPriority w:val="22"/>
    <w:semiHidden/>
    <w:unhideWhenUsed/>
    <w:qFormat/>
    <w:rPr>
      <w:b/>
      <w:bCs/>
      <w:color w:val="483E41"/>
    </w:rPr>
  </w:style>
  <w:style w:type="character" w:styleId="SubtleReference">
    <w:name w:val="Subtle Reference"/>
    <w:uiPriority w:val="31"/>
    <w:semiHidden/>
    <w:unhideWhenUsed/>
    <w:qFormat/>
    <w:rPr>
      <w:caps/>
      <w:smallCaps w:val="0"/>
      <w:color w:val="483E41"/>
    </w:rPr>
  </w:style>
  <w:style w:type="character" w:styleId="IntenseReference">
    <w:name w:val="Intense Reference"/>
    <w:uiPriority w:val="32"/>
    <w:semiHidden/>
    <w:unhideWhenUsed/>
    <w:qFormat/>
    <w:rPr>
      <w:b/>
      <w:bCs/>
      <w:caps/>
      <w:smallCaps w:val="0"/>
      <w:color w:val="483E41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uiPriority w:val="19"/>
    <w:semiHidden/>
    <w:unhideWhenUsed/>
    <w:qFormat/>
    <w:rPr>
      <w:b w:val="0"/>
      <w:i w:val="0"/>
      <w:iCs/>
      <w:color w:val="96858A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uiPriority w:val="99"/>
    <w:semiHidden/>
    <w:unhideWhenUsed/>
    <w:rsid w:val="00505918"/>
  </w:style>
  <w:style w:type="character" w:styleId="Hyperlink">
    <w:name w:val="Hyperlink"/>
    <w:basedOn w:val="DefaultParagraphFont"/>
    <w:uiPriority w:val="99"/>
    <w:unhideWhenUsed/>
    <w:rsid w:val="004116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rive.google.com/drive/folders/0B4G_d1I7-5XdaGVzMEpKRXkxY1E" TargetMode="External"/><Relationship Id="rId9" Type="http://schemas.openxmlformats.org/officeDocument/2006/relationships/hyperlink" Target="https://github.com/steffalon/myband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on/Library/Containers/com.microsoft.Word/Data/Library/Caches/2057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507E2-92C4-3B4E-ADCF-8B5E5288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116</TotalTime>
  <Pages>4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Boerrigter</dc:creator>
  <cp:keywords/>
  <dc:description/>
  <cp:lastModifiedBy>Simon Boerrigter</cp:lastModifiedBy>
  <cp:revision>64</cp:revision>
  <dcterms:created xsi:type="dcterms:W3CDTF">2017-05-15T13:04:00Z</dcterms:created>
  <dcterms:modified xsi:type="dcterms:W3CDTF">2017-05-23T09:18:00Z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